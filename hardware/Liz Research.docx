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97D6E" w14:textId="77777777" w:rsidR="576062CF" w:rsidRDefault="576062CF" w:rsidP="00FD478C"/>
    <w:p w14:paraId="6A2DAEEA" w14:textId="77777777" w:rsidR="576062CF" w:rsidRDefault="576062CF" w:rsidP="00FD478C"/>
    <w:p w14:paraId="759C2B8F" w14:textId="77777777" w:rsidR="576062CF" w:rsidRDefault="576062CF" w:rsidP="00FD478C"/>
    <w:p w14:paraId="03400404" w14:textId="77777777" w:rsidR="576062CF" w:rsidRDefault="576062CF" w:rsidP="00FD478C"/>
    <w:p w14:paraId="49E6B2B1" w14:textId="77777777" w:rsidR="576062CF" w:rsidRPr="00FD478C" w:rsidRDefault="009E2E49" w:rsidP="00FD478C">
      <w:pPr>
        <w:pStyle w:val="Title"/>
      </w:pPr>
      <w:sdt>
        <w:sdtPr>
          <w:id w:val="881974626"/>
          <w:placeholder>
            <w:docPart w:val="FD6F81ADA8374A409997F3DC7CCB9F82"/>
          </w:placeholder>
          <w:temporary/>
          <w:showingPlcHdr/>
          <w15:appearance w15:val="hidden"/>
        </w:sdtPr>
        <w:sdtEndPr/>
        <w:sdtContent>
          <w:r w:rsidR="00FD478C" w:rsidRPr="00FD478C">
            <w:t>Paper Title: Up to 12 Words or Two Lines</w:t>
          </w:r>
        </w:sdtContent>
      </w:sdt>
      <w:r w:rsidR="576062CF" w:rsidRPr="00FD478C">
        <w:t xml:space="preserve"> </w:t>
      </w:r>
    </w:p>
    <w:p w14:paraId="58B13CC6" w14:textId="77777777" w:rsidR="00B22C17" w:rsidRDefault="00B22C17" w:rsidP="00FD478C">
      <w:pPr>
        <w:pStyle w:val="Subtitle"/>
      </w:pPr>
    </w:p>
    <w:p w14:paraId="77C13D84" w14:textId="2BB35D0D" w:rsidR="00FD478C" w:rsidRDefault="00B22C17" w:rsidP="00FD478C">
      <w:pPr>
        <w:pStyle w:val="Subtitle"/>
      </w:pPr>
      <w:r>
        <w:t>E. Minty</w:t>
      </w:r>
    </w:p>
    <w:p w14:paraId="4B61E205" w14:textId="646E4E12" w:rsidR="00FD478C" w:rsidRDefault="00B22C17" w:rsidP="00FD478C">
      <w:pPr>
        <w:pStyle w:val="Subtitle"/>
      </w:pPr>
      <w:r>
        <w:t>Otago Polytechnic, CO2 Monitor</w:t>
      </w:r>
    </w:p>
    <w:p w14:paraId="0528B768" w14:textId="55387F38" w:rsidR="00FD478C" w:rsidRDefault="00B22C17" w:rsidP="00FD478C">
      <w:pPr>
        <w:pStyle w:val="Subtitle"/>
      </w:pPr>
      <w:r>
        <w:t>Studio 5</w:t>
      </w:r>
    </w:p>
    <w:p w14:paraId="0610BF3E" w14:textId="77777777" w:rsidR="576062CF" w:rsidRDefault="576062CF" w:rsidP="00DF3215"/>
    <w:p w14:paraId="4B855250" w14:textId="425BEDA9" w:rsidR="009E2E49" w:rsidRDefault="009E2E49" w:rsidP="00DF3215"/>
    <w:p w14:paraId="5BB94436" w14:textId="77777777" w:rsidR="009E2E49" w:rsidRDefault="009E2E49">
      <w:pPr>
        <w:spacing w:after="160" w:line="259" w:lineRule="auto"/>
        <w:ind w:firstLine="0"/>
      </w:pPr>
      <w:r>
        <w:br w:type="page"/>
      </w:r>
    </w:p>
    <w:p w14:paraId="27CB6E87" w14:textId="4E99227C" w:rsidR="717E282B" w:rsidRDefault="009E2E49" w:rsidP="00DF3215">
      <w:r>
        <w:lastRenderedPageBreak/>
        <w:t>References:</w:t>
      </w:r>
    </w:p>
    <w:p w14:paraId="43FE2A38" w14:textId="0EC23A5A" w:rsidR="009E2E49" w:rsidRDefault="009E2E49" w:rsidP="00DF3215">
      <w:hyperlink r:id="rId9" w:history="1">
        <w:r w:rsidRPr="00EE7A6D">
          <w:rPr>
            <w:rStyle w:val="Hyperlink"/>
          </w:rPr>
          <w:t>https://www.kane.co.uk/knowledge-centre/what-are-safe-levels-of-co-and-co2-in-rooms</w:t>
        </w:r>
      </w:hyperlink>
      <w:r>
        <w:t xml:space="preserve"> </w:t>
      </w:r>
    </w:p>
    <w:p w14:paraId="54B3A805" w14:textId="77777777" w:rsidR="717E282B" w:rsidRDefault="717E282B" w:rsidP="00DF3215"/>
    <w:p w14:paraId="0B41A34F" w14:textId="77777777" w:rsidR="717E282B" w:rsidRDefault="717E282B" w:rsidP="00DF3215"/>
    <w:p w14:paraId="7022B8DB" w14:textId="77777777" w:rsidR="717E282B" w:rsidRDefault="717E282B" w:rsidP="00DF3215"/>
    <w:p w14:paraId="7F1A9B5F" w14:textId="77777777" w:rsidR="709762D6" w:rsidRDefault="709762D6" w:rsidP="00DF3215"/>
    <w:p w14:paraId="3AC7886B" w14:textId="77777777" w:rsidR="709762D6" w:rsidRDefault="709762D6" w:rsidP="00DF3215"/>
    <w:p w14:paraId="13C942EC" w14:textId="77777777" w:rsidR="717E282B" w:rsidRDefault="717E282B" w:rsidP="00DF3215"/>
    <w:p w14:paraId="2B19073E" w14:textId="77777777" w:rsidR="5643BF48" w:rsidRDefault="5643BF48" w:rsidP="00DF3215"/>
    <w:p w14:paraId="7A378F24" w14:textId="77777777" w:rsidR="733B038C" w:rsidRDefault="733B038C" w:rsidP="00DF3215"/>
    <w:p w14:paraId="407B4C11" w14:textId="77777777" w:rsidR="717E282B" w:rsidRDefault="717E282B" w:rsidP="00DF3215"/>
    <w:p w14:paraId="7F4F23F4" w14:textId="77777777" w:rsidR="576062CF" w:rsidRDefault="576062CF" w:rsidP="576062CF">
      <w:r>
        <w:br w:type="page"/>
      </w:r>
    </w:p>
    <w:p w14:paraId="1A233856" w14:textId="77777777" w:rsidR="00904DBE" w:rsidRDefault="009E2E49" w:rsidP="00904DBE">
      <w:pPr>
        <w:pStyle w:val="SectionTitle"/>
      </w:pPr>
      <w:sdt>
        <w:sdtPr>
          <w:id w:val="-1254123792"/>
          <w:placeholder>
            <w:docPart w:val="8651927EBCC04F908DDB9326D0BE392D"/>
          </w:placeholder>
          <w:temporary/>
          <w:showingPlcHdr/>
          <w15:appearance w15:val="hidden"/>
        </w:sdtPr>
        <w:sdtEndPr/>
        <w:sdtContent>
          <w:r w:rsidR="00904DBE" w:rsidRPr="576062CF">
            <w:t>Abstract</w:t>
          </w:r>
        </w:sdtContent>
      </w:sdt>
      <w:r w:rsidR="00904DBE" w:rsidRPr="00FD478C">
        <w:t xml:space="preserve"> </w:t>
      </w:r>
    </w:p>
    <w:p w14:paraId="5434F5E9" w14:textId="77777777" w:rsidR="576062CF" w:rsidRDefault="009E2E49" w:rsidP="007D4A2B">
      <w:pPr>
        <w:pStyle w:val="NoIndent"/>
      </w:pPr>
      <w:sdt>
        <w:sdtPr>
          <w:id w:val="4878994"/>
          <w:placeholder>
            <w:docPart w:val="696BEC56316E4198BEB62B6821FE2B10"/>
          </w:placeholder>
          <w:temporary/>
          <w:showingPlcHdr/>
          <w15:appearance w15:val="hidden"/>
        </w:sdtPr>
        <w:sdtEnd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0ECACE1B" w14:textId="77777777" w:rsidR="576062CF" w:rsidRDefault="009E2E49" w:rsidP="00500997">
      <w:sdt>
        <w:sdtPr>
          <w:rPr>
            <w:rStyle w:val="Emphasis"/>
          </w:rPr>
          <w:id w:val="1557668240"/>
          <w:placeholder>
            <w:docPart w:val="881A6F8FF2EF40CFBF09F7D8A6F7326A"/>
          </w:placeholder>
          <w:temporary/>
          <w:showingPlcHdr/>
          <w15:appearance w15:val="hidden"/>
        </w:sdtPr>
        <w:sdtEndPr>
          <w:rPr>
            <w:rStyle w:val="Emphasis"/>
          </w:rPr>
        </w:sdtEndPr>
        <w:sdtContent>
          <w:r w:rsidR="00500997" w:rsidRPr="00500997">
            <w:rPr>
              <w:rStyle w:val="Emphasis"/>
            </w:rPr>
            <w:t>Keywords</w:t>
          </w:r>
          <w:r w:rsidR="00500997">
            <w:t>:</w:t>
          </w:r>
        </w:sdtContent>
      </w:sdt>
      <w:r w:rsidR="00500997">
        <w:rPr>
          <w:rStyle w:val="Emphasis"/>
        </w:rPr>
        <w:t xml:space="preserve"> </w:t>
      </w:r>
      <w:sdt>
        <w:sdtPr>
          <w:id w:val="1737357012"/>
          <w:placeholder>
            <w:docPart w:val="3BDC4C85854C4A0A8349A6BAC7D268B0"/>
          </w:placeholder>
          <w:temporary/>
          <w:showingPlcHdr/>
          <w15:appearance w15:val="hidden"/>
        </w:sdtPr>
        <w:sdtEndPr>
          <w:rPr>
            <w:rStyle w:val="Emphasis"/>
            <w:i/>
            <w:iCs/>
          </w:rPr>
        </w:sdtEndPr>
        <w:sdtContent>
          <w:r w:rsidR="00500997">
            <w:t>Add keywords here.</w:t>
          </w:r>
        </w:sdtContent>
      </w:sdt>
    </w:p>
    <w:p w14:paraId="155188D9" w14:textId="77777777" w:rsidR="576062CF" w:rsidRDefault="576062CF">
      <w:r>
        <w:br w:type="page"/>
      </w:r>
    </w:p>
    <w:p w14:paraId="73FBB8A8" w14:textId="77777777" w:rsidR="00500997" w:rsidRDefault="009E2E49" w:rsidP="00500997">
      <w:pPr>
        <w:pStyle w:val="SectionTitle"/>
      </w:pPr>
      <w:sdt>
        <w:sdtPr>
          <w:id w:val="-1109969810"/>
          <w:placeholder>
            <w:docPart w:val="B7F33799039944AF854832F774CF97A2"/>
          </w:placeholder>
          <w:temporary/>
          <w:showingPlcHdr/>
          <w15:appearance w15:val="hidden"/>
        </w:sdtPr>
        <w:sdtEndPr/>
        <w:sdtContent>
          <w:r w:rsidR="00500997" w:rsidRPr="576062CF">
            <w:t>Paper Tit</w:t>
          </w:r>
          <w:r w:rsidR="00500997">
            <w:t>le in Bold at the Top of Page 2</w:t>
          </w:r>
        </w:sdtContent>
      </w:sdt>
      <w:r w:rsidR="00500997" w:rsidRPr="00FD478C">
        <w:t xml:space="preserve"> </w:t>
      </w:r>
    </w:p>
    <w:p w14:paraId="1AE7FE58" w14:textId="77777777" w:rsidR="576062CF" w:rsidRDefault="009E2E49" w:rsidP="576062CF">
      <w:sdt>
        <w:sdtPr>
          <w:id w:val="-1263680501"/>
          <w:placeholder>
            <w:docPart w:val="F435EAC8C7B8492C9FE7445AFEC2B487"/>
          </w:placeholder>
          <w:temporary/>
          <w:showingPlcHdr/>
          <w15:appearance w15:val="hidden"/>
        </w:sdtPr>
        <w:sdtEnd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51152C71" w14:textId="77777777" w:rsidR="576062CF" w:rsidRPr="007D4A2B" w:rsidRDefault="009E2E49" w:rsidP="007D4A2B">
      <w:pPr>
        <w:pStyle w:val="Heading1"/>
      </w:pPr>
      <w:sdt>
        <w:sdtPr>
          <w:id w:val="-574129889"/>
          <w:placeholder>
            <w:docPart w:val="1F6624E28222403AA3700C5482FF60D5"/>
          </w:placeholder>
          <w:temporary/>
          <w:showingPlcHdr/>
          <w15:appearance w15:val="hidden"/>
        </w:sdtPr>
        <w:sdtEndPr/>
        <w:sdtContent>
          <w:r w:rsidR="00500997" w:rsidRPr="007D4A2B">
            <w:rPr>
              <w:rStyle w:val="Heading1Char"/>
              <w:b/>
              <w:bCs/>
            </w:rPr>
            <w:t>Level 1 Heading</w:t>
          </w:r>
        </w:sdtContent>
      </w:sdt>
      <w:r w:rsidR="576062CF" w:rsidRPr="007D4A2B">
        <w:t xml:space="preserve"> </w:t>
      </w:r>
    </w:p>
    <w:p w14:paraId="3456C6EA" w14:textId="77777777" w:rsidR="576062CF" w:rsidRDefault="009E2E49" w:rsidP="576062CF">
      <w:sdt>
        <w:sdtPr>
          <w:id w:val="255635786"/>
          <w:placeholder>
            <w:docPart w:val="67C609BA62BA46B190BE038C83C932B5"/>
          </w:placeholder>
          <w:temporary/>
          <w:showingPlcHdr/>
          <w15:appearance w15:val="hidden"/>
        </w:sdtPr>
        <w:sdtEnd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0019CD03" w14:textId="77777777" w:rsidR="576062CF" w:rsidRPr="007D4A2B" w:rsidRDefault="009E2E49" w:rsidP="007D4A2B">
      <w:pPr>
        <w:pStyle w:val="Heading2"/>
      </w:pPr>
      <w:sdt>
        <w:sdtPr>
          <w:id w:val="2126198595"/>
          <w:placeholder>
            <w:docPart w:val="358955671AF24CA9830EEF1AE1C4D93C"/>
          </w:placeholder>
          <w:temporary/>
          <w:showingPlcHdr/>
          <w15:appearance w15:val="hidden"/>
        </w:sdtPr>
        <w:sdtEndPr/>
        <w:sdtContent>
          <w:r w:rsidR="00500997" w:rsidRPr="007D4A2B">
            <w:t>Level 2 Heading1</w:t>
          </w:r>
        </w:sdtContent>
      </w:sdt>
      <w:r w:rsidR="576062CF" w:rsidRPr="007D4A2B">
        <w:t xml:space="preserve"> </w:t>
      </w:r>
    </w:p>
    <w:p w14:paraId="78DAA2EF" w14:textId="77777777" w:rsidR="576062CF" w:rsidRDefault="009E2E49" w:rsidP="576062CF">
      <w:sdt>
        <w:sdtPr>
          <w:id w:val="-1677564901"/>
          <w:placeholder>
            <w:docPart w:val="BF9097F598204702AB8E721158BF4F45"/>
          </w:placeholder>
          <w:temporary/>
          <w:showingPlcHdr/>
          <w15:appearance w15:val="hidden"/>
        </w:sdtPr>
        <w:sdtEnd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76A9A987" w14:textId="77777777" w:rsidR="576062CF" w:rsidRPr="007D4A2B" w:rsidRDefault="009E2E49" w:rsidP="007D4A2B">
      <w:pPr>
        <w:pStyle w:val="Heading3"/>
      </w:pPr>
      <w:sdt>
        <w:sdtPr>
          <w:id w:val="2115013295"/>
          <w:placeholder>
            <w:docPart w:val="9B317E4A5AD043ABBE2D05C09344252B"/>
          </w:placeholder>
          <w:temporary/>
          <w:showingPlcHdr/>
          <w15:appearance w15:val="hidden"/>
        </w:sdtPr>
        <w:sdtEndPr/>
        <w:sdtContent>
          <w:r w:rsidR="00500997" w:rsidRPr="007D4A2B">
            <w:rPr>
              <w:rStyle w:val="Heading3Char"/>
              <w:b/>
              <w:bCs/>
              <w:i/>
              <w:iCs/>
            </w:rPr>
            <w:t>Level 3 Heading</w:t>
          </w:r>
        </w:sdtContent>
      </w:sdt>
      <w:r w:rsidR="576062CF" w:rsidRPr="007D4A2B">
        <w:t xml:space="preserve"> </w:t>
      </w:r>
    </w:p>
    <w:p w14:paraId="65D98D83" w14:textId="77777777" w:rsidR="006F4709" w:rsidRDefault="009E2E49" w:rsidP="006F4709">
      <w:sdt>
        <w:sdtPr>
          <w:id w:val="-666629075"/>
          <w:placeholder>
            <w:docPart w:val="9BCA718711B74A2786E716EF40F1BC7C"/>
          </w:placeholder>
          <w:temporary/>
          <w:showingPlcHdr/>
          <w15:appearance w15:val="hidden"/>
        </w:sdtPr>
        <w:sdtEnd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6616C2F7" w14:textId="77777777" w:rsidR="576062CF" w:rsidRPr="006F4709" w:rsidRDefault="009E2E49" w:rsidP="576062CF">
      <w:pPr>
        <w:rPr>
          <w:b/>
          <w:bCs/>
        </w:rPr>
      </w:pPr>
      <w:sdt>
        <w:sdtPr>
          <w:rPr>
            <w:rStyle w:val="Heading4Char"/>
          </w:rPr>
          <w:id w:val="1025525824"/>
          <w:placeholder>
            <w:docPart w:val="BB1ABBF577734C8FB0B10E4DC3454F04"/>
          </w:placeholder>
          <w:temporary/>
          <w:showingPlcHdr/>
          <w15:appearance w15:val="hidden"/>
        </w:sdtPr>
        <w:sdtEndPr>
          <w:rPr>
            <w:rStyle w:val="Heading4Char"/>
          </w:rPr>
        </w:sdtEndPr>
        <w:sdtContent>
          <w:r w:rsidR="006F4709" w:rsidRPr="007D4A2B">
            <w:rPr>
              <w:rStyle w:val="Heading4Char"/>
            </w:rPr>
            <w:t>Level 4 Heading.</w:t>
          </w:r>
        </w:sdtContent>
      </w:sdt>
      <w:r w:rsidR="006F4709" w:rsidRPr="006F4709">
        <w:t xml:space="preserve"> </w:t>
      </w:r>
      <w:sdt>
        <w:sdtPr>
          <w:id w:val="-186139392"/>
          <w:placeholder>
            <w:docPart w:val="35BC8DE0DD644A23B931C8F093D13A5E"/>
          </w:placeholder>
          <w:temporary/>
          <w:showingPlcHdr/>
          <w15:appearance w15:val="hidden"/>
        </w:sdtPr>
        <w:sdtEnd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1242588C" w14:textId="77777777" w:rsidR="576062CF" w:rsidRDefault="009E2E49" w:rsidP="002C3BE4">
      <w:pPr>
        <w:pStyle w:val="Quote"/>
      </w:pPr>
      <w:sdt>
        <w:sdtPr>
          <w:id w:val="-740253680"/>
          <w:placeholder>
            <w:docPart w:val="9A1153C9B8D742B393C1292AB76A3542"/>
          </w:placeholder>
          <w:temporary/>
          <w:showingPlcHdr/>
          <w15:appearance w15:val="hidden"/>
        </w:sdtPr>
        <w:sdtEnd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164BAC08" w14:textId="77777777" w:rsidR="576062CF" w:rsidRDefault="009E2E49" w:rsidP="576062CF">
      <w:sdt>
        <w:sdtPr>
          <w:id w:val="-912010258"/>
          <w:placeholder>
            <w:docPart w:val="59D09BA1AE504EDB8059052DA7BCC3B7"/>
          </w:placeholder>
          <w:temporary/>
          <w:showingPlcHdr/>
          <w15:appearance w15:val="hidden"/>
        </w:sdtPr>
        <w:sdtEndPr/>
        <w:sdtContent>
          <w:r w:rsidR="006F4709">
            <w:t>Last Name (Year) citations can be used when writing a paper in narrative form. Parenthetical citations are also appropriate (Last Name, Year).</w:t>
          </w:r>
        </w:sdtContent>
      </w:sdt>
      <w:r w:rsidR="576062CF">
        <w:t xml:space="preserve"> </w:t>
      </w:r>
    </w:p>
    <w:p w14:paraId="70137915" w14:textId="77777777" w:rsidR="576062CF" w:rsidRDefault="009E2E49" w:rsidP="00FA4C9E">
      <w:sdt>
        <w:sdtPr>
          <w:rPr>
            <w:rStyle w:val="Heading5Char"/>
          </w:rPr>
          <w:id w:val="1402400682"/>
          <w:placeholder>
            <w:docPart w:val="9556D976D06646C1AA40C4866C29367B"/>
          </w:placeholder>
          <w:temporary/>
          <w:showingPlcHdr/>
          <w15:appearance w15:val="hidden"/>
        </w:sdtPr>
        <w:sdtEndPr>
          <w:rPr>
            <w:rStyle w:val="Heading5Char"/>
          </w:rPr>
        </w:sdtEndPr>
        <w:sdtContent>
          <w:r w:rsidR="006F4709" w:rsidRPr="007D4A2B">
            <w:rPr>
              <w:rStyle w:val="Heading5Char"/>
            </w:rPr>
            <w:t>Level 5 Heading.</w:t>
          </w:r>
        </w:sdtContent>
      </w:sdt>
      <w:r w:rsidR="72E609EB" w:rsidRPr="007D4A2B">
        <w:rPr>
          <w:rStyle w:val="Heading5Char"/>
        </w:rPr>
        <w:t xml:space="preserve"> </w:t>
      </w:r>
      <w:sdt>
        <w:sdtPr>
          <w:id w:val="912353506"/>
          <w:placeholder>
            <w:docPart w:val="10882FBB831E42D789132DD9E3A51504"/>
          </w:placeholder>
          <w:temporary/>
          <w:showingPlcHdr/>
          <w15:appearance w15:val="hidden"/>
        </w:sdtPr>
        <w:sdtEnd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36191417" w14:textId="77777777" w:rsidR="576062CF" w:rsidRDefault="576062CF">
      <w:r>
        <w:br w:type="page"/>
      </w:r>
    </w:p>
    <w:p w14:paraId="7B247AC3" w14:textId="77777777" w:rsidR="576062CF" w:rsidRDefault="009E2E49" w:rsidP="00FA4C9E">
      <w:pPr>
        <w:pStyle w:val="SectionTitle"/>
      </w:pPr>
      <w:sdt>
        <w:sdtPr>
          <w:id w:val="682713825"/>
          <w:placeholder>
            <w:docPart w:val="7C1A64D546CD49EA9A28B198892F749B"/>
          </w:placeholder>
          <w:temporary/>
          <w:showingPlcHdr/>
          <w15:appearance w15:val="hidden"/>
        </w:sdtPr>
        <w:sdtEndPr/>
        <w:sdtContent>
          <w:r w:rsidR="00FA4C9E" w:rsidRPr="576062CF">
            <w:t>References</w:t>
          </w:r>
        </w:sdtContent>
      </w:sdt>
      <w:r w:rsidR="576062CF" w:rsidRPr="576062CF">
        <w:t xml:space="preserve"> </w:t>
      </w:r>
    </w:p>
    <w:p w14:paraId="418684D3" w14:textId="77777777" w:rsidR="576062CF" w:rsidRPr="00530EF3" w:rsidRDefault="009E2E49" w:rsidP="00530EF3">
      <w:pPr>
        <w:pStyle w:val="References"/>
      </w:pPr>
      <w:sdt>
        <w:sdtPr>
          <w:id w:val="-558623481"/>
          <w:placeholder>
            <w:docPart w:val="A12861FEC71F4166BAF1E6F163509B65"/>
          </w:placeholder>
          <w:temporary/>
          <w:showingPlcHdr/>
          <w15:appearance w15:val="hidden"/>
        </w:sdtPr>
        <w:sdtEndPr/>
        <w:sdtContent>
          <w:r w:rsidR="00FA4C9E">
            <w:t>Last Name, A. B. (Year). Article Title.</w:t>
          </w:r>
        </w:sdtContent>
      </w:sdt>
      <w:r w:rsidR="72E609EB">
        <w:t xml:space="preserve"> </w:t>
      </w:r>
      <w:sdt>
        <w:sdtPr>
          <w:rPr>
            <w:rStyle w:val="Emphasis"/>
          </w:rPr>
          <w:id w:val="-347027231"/>
          <w:placeholder>
            <w:docPart w:val="3D654612454D4454BD63B84C69BF6CC9"/>
          </w:placeholder>
          <w:showingPlcHdr/>
          <w15:appearance w15:val="hidden"/>
        </w:sdtPr>
        <w:sdtEndPr>
          <w:rPr>
            <w:rStyle w:val="Emphasis"/>
          </w:rPr>
        </w:sdtEndPr>
        <w:sdtContent>
          <w:r w:rsidR="00530EF3" w:rsidRPr="00530EF3">
            <w:rPr>
              <w:rStyle w:val="Emphasis"/>
            </w:rPr>
            <w:t>Journal Title</w:t>
          </w:r>
        </w:sdtContent>
      </w:sdt>
      <w:sdt>
        <w:sdtPr>
          <w:id w:val="942426849"/>
          <w:placeholder>
            <w:docPart w:val="096E720F363B40F49C9E968F383240A6"/>
          </w:placeholder>
          <w:showingPlcHdr/>
          <w15:appearance w15:val="hidden"/>
        </w:sdtPr>
        <w:sdtEndPr/>
        <w:sdtContent>
          <w:r w:rsidR="00530EF3" w:rsidRPr="00530EF3">
            <w:t>, Pages #-#. URL.</w:t>
          </w:r>
        </w:sdtContent>
      </w:sdt>
      <w:r w:rsidR="00530EF3" w:rsidRPr="00530EF3">
        <w:t xml:space="preserve"> </w:t>
      </w:r>
      <w:sdt>
        <w:sdtPr>
          <w:id w:val="494080928"/>
          <w:placeholder>
            <w:docPart w:val="303FD759104B4AE7B5780BC65D308E0F"/>
          </w:placeholder>
          <w:showingPlcHdr/>
          <w15:appearance w15:val="hidden"/>
        </w:sdtPr>
        <w:sdtEndPr/>
        <w:sdtContent>
          <w:r w:rsidR="00530EF3" w:rsidRPr="72E609EB">
            <w:rPr>
              <w:color w:val="4472C4" w:themeColor="accent1"/>
              <w:u w:val="single"/>
            </w:rPr>
            <w:t>URL</w:t>
          </w:r>
          <w:r w:rsidR="00530EF3">
            <w:t>.</w:t>
          </w:r>
        </w:sdtContent>
      </w:sdt>
    </w:p>
    <w:p w14:paraId="60A26166" w14:textId="77777777" w:rsidR="00FA4C9E" w:rsidRPr="00530EF3" w:rsidRDefault="009E2E49" w:rsidP="00530EF3">
      <w:pPr>
        <w:pStyle w:val="References"/>
      </w:pPr>
      <w:sdt>
        <w:sdtPr>
          <w:id w:val="-935282349"/>
          <w:placeholder>
            <w:docPart w:val="B4169745EAE24D2483AE5E95B278E658"/>
          </w:placeholder>
          <w:temporary/>
          <w:showingPlcHdr/>
          <w15:appearance w15:val="hidden"/>
        </w:sdtPr>
        <w:sdtEndPr/>
        <w:sdtContent>
          <w:r w:rsidR="00FA4C9E" w:rsidRPr="00530EF3">
            <w:t>Last Name, C. D. (Year).</w:t>
          </w:r>
        </w:sdtContent>
      </w:sdt>
      <w:r w:rsidR="00FA4C9E" w:rsidRPr="00530EF3">
        <w:t xml:space="preserve"> </w:t>
      </w:r>
      <w:sdt>
        <w:sdtPr>
          <w:rPr>
            <w:rStyle w:val="Emphasis"/>
          </w:rPr>
          <w:id w:val="-1917313746"/>
          <w:placeholder>
            <w:docPart w:val="BBBEEC362B2A4CFAA9D40BD1CE848C54"/>
          </w:placeholder>
          <w:showingPlcHdr/>
          <w15:appearance w15:val="hidden"/>
        </w:sdtPr>
        <w:sdtEndPr>
          <w:rPr>
            <w:rStyle w:val="Emphasis"/>
          </w:rPr>
        </w:sdtEndPr>
        <w:sdtContent>
          <w:r w:rsidR="00530EF3" w:rsidRPr="00530EF3">
            <w:rPr>
              <w:rStyle w:val="Emphasis"/>
            </w:rPr>
            <w:t>Book Title</w:t>
          </w:r>
        </w:sdtContent>
      </w:sdt>
      <w:sdt>
        <w:sdtPr>
          <w:id w:val="-1149664914"/>
          <w:placeholder>
            <w:docPart w:val="BBBEEC362B2A4CFAA9D40BD1CE848C54"/>
          </w:placeholder>
          <w:showingPlcHdr/>
          <w15:appearance w15:val="hidden"/>
        </w:sdtPr>
        <w:sdtEndPr/>
        <w:sdtContent>
          <w:r w:rsidR="00530EF3" w:rsidRPr="00530EF3">
            <w:rPr>
              <w:rStyle w:val="Emphasis"/>
            </w:rPr>
            <w:t>Book Title</w:t>
          </w:r>
        </w:sdtContent>
      </w:sdt>
      <w:r w:rsidR="00530EF3" w:rsidRPr="00530EF3">
        <w:t xml:space="preserve"> </w:t>
      </w:r>
      <w:sdt>
        <w:sdtPr>
          <w:id w:val="-1714882694"/>
          <w:placeholder>
            <w:docPart w:val="EEE2BD291023432785EE9D9E27605E5B"/>
          </w:placeholder>
          <w:showingPlcHdr/>
          <w15:appearance w15:val="hidden"/>
        </w:sdtPr>
        <w:sdtEndPr/>
        <w:sdtContent>
          <w:r w:rsidR="00530EF3" w:rsidRPr="72E609EB">
            <w:rPr>
              <w:color w:val="4472C4" w:themeColor="accent1"/>
              <w:u w:val="single"/>
            </w:rPr>
            <w:t>URL</w:t>
          </w:r>
          <w:r w:rsidR="00530EF3">
            <w:t>.</w:t>
          </w:r>
        </w:sdtContent>
      </w:sdt>
    </w:p>
    <w:p w14:paraId="507F8296" w14:textId="77777777" w:rsidR="576062CF" w:rsidRDefault="009E2E49" w:rsidP="00B5233A">
      <w:pPr>
        <w:pStyle w:val="References"/>
      </w:pPr>
      <w:sdt>
        <w:sdtPr>
          <w:id w:val="-1514138040"/>
          <w:placeholder>
            <w:docPart w:val="C45B57DDD7834098B97E43EFCAA21511"/>
          </w:placeholder>
          <w:temporary/>
          <w:showingPlcHdr/>
          <w15:appearance w15:val="hidden"/>
        </w:sdtPr>
        <w:sdtEndPr/>
        <w:sdtContent>
          <w:r w:rsidR="00FA4C9E">
            <w:t>Last Name, D. E., Last Name, F. G. (Year).</w:t>
          </w:r>
        </w:sdtContent>
      </w:sdt>
      <w:r w:rsidR="72E609EB">
        <w:t xml:space="preserve"> </w:t>
      </w:r>
      <w:sdt>
        <w:sdtPr>
          <w:rPr>
            <w:rStyle w:val="Emphasis"/>
          </w:rPr>
          <w:id w:val="2068904726"/>
          <w:placeholder>
            <w:docPart w:val="C470403E675C4992AD43298431B18FB0"/>
          </w:placeholder>
          <w:showingPlcHdr/>
          <w15:appearance w15:val="hidden"/>
        </w:sdtPr>
        <w:sdtEndPr>
          <w:rPr>
            <w:rStyle w:val="Emphasis"/>
          </w:rPr>
        </w:sdtEndPr>
        <w:sdtContent>
          <w:r w:rsidR="00530EF3" w:rsidRPr="00530EF3">
            <w:rPr>
              <w:rStyle w:val="Emphasis"/>
            </w:rPr>
            <w:t>Report Title</w:t>
          </w:r>
        </w:sdtContent>
      </w:sdt>
      <w:sdt>
        <w:sdtPr>
          <w:id w:val="-375388076"/>
          <w:placeholder>
            <w:docPart w:val="C470403E675C4992AD43298431B18FB0"/>
          </w:placeholder>
          <w:showingPlcHdr/>
          <w15:appearance w15:val="hidden"/>
        </w:sdtPr>
        <w:sdtEndPr/>
        <w:sdtContent>
          <w:r w:rsidR="00530EF3" w:rsidRPr="00530EF3">
            <w:rPr>
              <w:rStyle w:val="Emphasis"/>
            </w:rPr>
            <w:t>Report Title</w:t>
          </w:r>
        </w:sdtContent>
      </w:sdt>
      <w:r w:rsidR="00530EF3">
        <w:t xml:space="preserve"> </w:t>
      </w:r>
      <w:sdt>
        <w:sdtPr>
          <w:id w:val="91210718"/>
          <w:placeholder>
            <w:docPart w:val="E0641A5D900649F9B9862A5994F91976"/>
          </w:placeholder>
          <w:showingPlcHdr/>
          <w15:appearance w15:val="hidden"/>
        </w:sdtPr>
        <w:sdtEndPr/>
        <w:sdtContent>
          <w:r w:rsidR="00530EF3" w:rsidRPr="72E609EB">
            <w:rPr>
              <w:color w:val="4472C4" w:themeColor="accent1"/>
              <w:u w:val="single"/>
            </w:rPr>
            <w:t>URL</w:t>
          </w:r>
          <w:r w:rsidR="00530EF3">
            <w:t>.</w:t>
          </w:r>
        </w:sdtContent>
      </w:sdt>
    </w:p>
    <w:p w14:paraId="46C189FC" w14:textId="77777777" w:rsidR="576062CF" w:rsidRDefault="009E2E49" w:rsidP="00B5233A">
      <w:pPr>
        <w:pStyle w:val="References"/>
      </w:pPr>
      <w:sdt>
        <w:sdtPr>
          <w:id w:val="-1918858365"/>
          <w:placeholder>
            <w:docPart w:val="7DA844166955454EA4B32B403DE105EB"/>
          </w:placeholder>
          <w:temporary/>
          <w:showingPlcHdr/>
          <w15:appearance w15:val="hidden"/>
        </w:sdtPr>
        <w:sdtEndPr/>
        <w:sdtContent>
          <w:r w:rsidR="00FA4C9E">
            <w:t>Last Name, H. I. (Year, Month Day). Article Title/Headline.</w:t>
          </w:r>
        </w:sdtContent>
      </w:sdt>
      <w:r w:rsidR="72E609EB">
        <w:t xml:space="preserve"> </w:t>
      </w:r>
      <w:sdt>
        <w:sdtPr>
          <w:rPr>
            <w:rStyle w:val="Emphasis"/>
          </w:rPr>
          <w:id w:val="2122564548"/>
          <w:placeholder>
            <w:docPart w:val="832E1FF7DB1B4F79B73BBD48B3177D51"/>
          </w:placeholder>
          <w:showingPlcHdr/>
          <w15:appearance w15:val="hidden"/>
        </w:sdtPr>
        <w:sdtEndPr>
          <w:rPr>
            <w:rStyle w:val="Emphasis"/>
          </w:rPr>
        </w:sdtEndPr>
        <w:sdtContent>
          <w:r w:rsidR="00530EF3" w:rsidRPr="00530EF3">
            <w:rPr>
              <w:rStyle w:val="Emphasis"/>
            </w:rPr>
            <w:t>Periodical.</w:t>
          </w:r>
        </w:sdtContent>
      </w:sdt>
      <w:sdt>
        <w:sdtPr>
          <w:id w:val="-1414775775"/>
          <w:placeholder>
            <w:docPart w:val="832E1FF7DB1B4F79B73BBD48B3177D51"/>
          </w:placeholder>
          <w:showingPlcHdr/>
          <w15:appearance w15:val="hidden"/>
        </w:sdtPr>
        <w:sdtEndPr/>
        <w:sdtContent>
          <w:r w:rsidR="00530EF3" w:rsidRPr="00530EF3">
            <w:rPr>
              <w:rStyle w:val="Emphasis"/>
            </w:rPr>
            <w:t>Periodical.</w:t>
          </w:r>
        </w:sdtContent>
      </w:sdt>
    </w:p>
    <w:p w14:paraId="09D76C0E" w14:textId="77777777" w:rsidR="576062CF" w:rsidRDefault="009E2E49" w:rsidP="00B5233A">
      <w:pPr>
        <w:pStyle w:val="References"/>
      </w:pPr>
      <w:sdt>
        <w:sdtPr>
          <w:id w:val="480818044"/>
          <w:placeholder>
            <w:docPart w:val="66994AA4C1D947C89509BC095C0BE626"/>
          </w:placeholder>
          <w:temporary/>
          <w:showingPlcHdr/>
          <w15:appearance w15:val="hidden"/>
        </w:sdtPr>
        <w:sdtEndPr/>
        <w:sdtContent>
          <w:r w:rsidR="00FA4C9E">
            <w:t>Organization Name. (Year, Month Day).</w:t>
          </w:r>
        </w:sdtContent>
      </w:sdt>
      <w:r w:rsidR="00530EF3" w:rsidRPr="00530EF3">
        <w:rPr>
          <w:i/>
          <w:iCs/>
        </w:rPr>
        <w:t xml:space="preserve"> </w:t>
      </w:r>
      <w:sdt>
        <w:sdtPr>
          <w:rPr>
            <w:rStyle w:val="Emphasis"/>
          </w:rPr>
          <w:id w:val="-1496875745"/>
          <w:placeholder>
            <w:docPart w:val="1F99F4B59A184003B55A594A5300653D"/>
          </w:placeholder>
          <w:showingPlcHdr/>
          <w15:appearance w15:val="hidden"/>
        </w:sdtPr>
        <w:sdtEndPr>
          <w:rPr>
            <w:rStyle w:val="Emphasis"/>
          </w:rPr>
        </w:sdtEndPr>
        <w:sdtContent>
          <w:r w:rsidR="00530EF3" w:rsidRPr="00530EF3">
            <w:rPr>
              <w:rStyle w:val="Emphasis"/>
            </w:rPr>
            <w:t>Webpage Title.</w:t>
          </w:r>
        </w:sdtContent>
      </w:sdt>
      <w:r w:rsidR="72E609EB" w:rsidRPr="00530EF3">
        <w:rPr>
          <w:rStyle w:val="Emphasis"/>
        </w:rPr>
        <w:t xml:space="preserve"> </w:t>
      </w:r>
      <w:sdt>
        <w:sdtPr>
          <w:id w:val="1546947271"/>
          <w:placeholder>
            <w:docPart w:val="9E40BEE685064B98BF0A097A2A136598"/>
          </w:placeholder>
          <w:showingPlcHdr/>
          <w15:appearance w15:val="hidden"/>
        </w:sdtPr>
        <w:sdtEndPr/>
        <w:sdtContent>
          <w:r w:rsidR="00530EF3" w:rsidRPr="72E609EB">
            <w:rPr>
              <w:color w:val="4472C4" w:themeColor="accent1"/>
              <w:u w:val="single"/>
            </w:rPr>
            <w:t>URL</w:t>
          </w:r>
          <w:r w:rsidR="00530EF3">
            <w:t>.</w:t>
          </w:r>
        </w:sdtContent>
      </w:sdt>
    </w:p>
    <w:p w14:paraId="285910F5" w14:textId="77777777" w:rsidR="576062CF" w:rsidRDefault="576062CF">
      <w:r>
        <w:br w:type="page"/>
      </w:r>
    </w:p>
    <w:p w14:paraId="7BEC3F7F" w14:textId="77777777" w:rsidR="576062CF" w:rsidRDefault="009E2E49" w:rsidP="00FA4C9E">
      <w:pPr>
        <w:pStyle w:val="SectionTitle"/>
      </w:pPr>
      <w:sdt>
        <w:sdtPr>
          <w:id w:val="-1427563663"/>
          <w:placeholder>
            <w:docPart w:val="612F6D8105B64B9E87827167E2581FA7"/>
          </w:placeholder>
          <w:temporary/>
          <w:showingPlcHdr/>
          <w15:appearance w15:val="hidden"/>
        </w:sdtPr>
        <w:sdtEndPr/>
        <w:sdtContent>
          <w:r w:rsidR="00727711">
            <w:t>Footnotes</w:t>
          </w:r>
        </w:sdtContent>
      </w:sdt>
      <w:r w:rsidR="576062CF" w:rsidRPr="576062CF">
        <w:t xml:space="preserve"> </w:t>
      </w:r>
    </w:p>
    <w:p w14:paraId="314CE9B1" w14:textId="77777777" w:rsidR="576062CF" w:rsidRDefault="009E2E49" w:rsidP="576062CF">
      <w:sdt>
        <w:sdtPr>
          <w:rPr>
            <w:vertAlign w:val="superscript"/>
          </w:rPr>
          <w:id w:val="1273135872"/>
          <w:placeholder>
            <w:docPart w:val="8244D318B9434AC58B86DD8F549D9DD2"/>
          </w:placeholder>
          <w:temporary/>
          <w:showingPlcHdr/>
          <w15:appearance w15:val="hidden"/>
        </w:sdtPr>
        <w:sdtEnd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6EADFD32" w14:textId="77777777" w:rsidR="576062CF" w:rsidRDefault="576062CF">
      <w:r>
        <w:br w:type="page"/>
      </w:r>
    </w:p>
    <w:p w14:paraId="23D75576" w14:textId="77777777" w:rsidR="576062CF" w:rsidRDefault="009E2E49" w:rsidP="00FA4C9E">
      <w:pPr>
        <w:pStyle w:val="SectionTitle"/>
      </w:pPr>
      <w:sdt>
        <w:sdtPr>
          <w:id w:val="994682895"/>
          <w:placeholder>
            <w:docPart w:val="FB5A9D7BC3444EE1997D25DC9241ACBE"/>
          </w:placeholder>
          <w:temporary/>
          <w:showingPlcHdr/>
          <w15:appearance w15:val="hidden"/>
        </w:sdtPr>
        <w:sdtEndPr/>
        <w:sdtContent>
          <w:r w:rsidR="00FA4C9E" w:rsidRPr="576062CF">
            <w:t>Tables</w:t>
          </w:r>
        </w:sdtContent>
      </w:sdt>
      <w:r w:rsidR="576062CF" w:rsidRPr="576062CF">
        <w:t xml:space="preserve"> </w:t>
      </w:r>
    </w:p>
    <w:p w14:paraId="16F651BB" w14:textId="77777777" w:rsidR="576062CF" w:rsidRDefault="009E2E49" w:rsidP="00530EF3">
      <w:pPr>
        <w:pStyle w:val="CaptionCallout"/>
      </w:pPr>
      <w:sdt>
        <w:sdtPr>
          <w:id w:val="-1132940838"/>
          <w:placeholder>
            <w:docPart w:val="049B9783C52147BC9E0750F1EC199B4F"/>
          </w:placeholder>
          <w:temporary/>
          <w:showingPlcHdr/>
          <w15:appearance w15:val="hidden"/>
        </w:sdtPr>
        <w:sdtEndPr/>
        <w:sdtContent>
          <w:r w:rsidR="00FA4C9E">
            <w:t>Table 1</w:t>
          </w:r>
        </w:sdtContent>
      </w:sdt>
      <w:r w:rsidR="576062CF">
        <w:t xml:space="preserve"> </w:t>
      </w:r>
    </w:p>
    <w:p w14:paraId="02AA3FD0" w14:textId="77777777" w:rsidR="576062CF" w:rsidRPr="00530EF3" w:rsidRDefault="009E2E49" w:rsidP="00530EF3">
      <w:pPr>
        <w:pStyle w:val="Caption"/>
      </w:pPr>
      <w:sdt>
        <w:sdtPr>
          <w:id w:val="1556357552"/>
          <w:placeholder>
            <w:docPart w:val="9C756F4D172C4A9094E8A768FC71ECDB"/>
          </w:placeholder>
          <w:temporary/>
          <w:showingPlcHdr/>
          <w15:appearance w15:val="hidden"/>
        </w:sdtPr>
        <w:sdtEnd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3F31BB1C" w14:textId="77777777" w:rsidTr="00DF3215">
        <w:tc>
          <w:tcPr>
            <w:tcW w:w="1845" w:type="dxa"/>
            <w:tcBorders>
              <w:top w:val="single" w:sz="12" w:space="0" w:color="auto"/>
              <w:bottom w:val="single" w:sz="12" w:space="0" w:color="auto"/>
            </w:tcBorders>
          </w:tcPr>
          <w:p w14:paraId="585ECFF9" w14:textId="77777777" w:rsidR="576062CF" w:rsidRDefault="009E2E49" w:rsidP="007D4A2B">
            <w:pPr>
              <w:pStyle w:val="NoIndent"/>
            </w:pPr>
            <w:sdt>
              <w:sdtPr>
                <w:id w:val="-140042392"/>
                <w:placeholder>
                  <w:docPart w:val="30E483F2BBE14229A70E58F6D4C95266"/>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485D7341" w14:textId="77777777" w:rsidR="576062CF" w:rsidRDefault="009E2E49" w:rsidP="007D4A2B">
            <w:pPr>
              <w:pStyle w:val="NoIndent"/>
            </w:pPr>
            <w:sdt>
              <w:sdtPr>
                <w:id w:val="1498536787"/>
                <w:placeholder>
                  <w:docPart w:val="3F87F76FBDAC4FA392BDA364A70C4872"/>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441B4F64" w14:textId="77777777" w:rsidR="576062CF" w:rsidRDefault="009E2E49" w:rsidP="007D4A2B">
            <w:pPr>
              <w:pStyle w:val="NoIndent"/>
            </w:pPr>
            <w:sdt>
              <w:sdtPr>
                <w:id w:val="-1615745668"/>
                <w:placeholder>
                  <w:docPart w:val="C6646E2302AE4FF5834F26C44C3EE640"/>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66C193CE" w14:textId="77777777" w:rsidR="576062CF" w:rsidRDefault="009E2E49" w:rsidP="007D4A2B">
            <w:pPr>
              <w:pStyle w:val="NoIndent"/>
            </w:pPr>
            <w:sdt>
              <w:sdtPr>
                <w:id w:val="-1938125083"/>
                <w:placeholder>
                  <w:docPart w:val="A2B34B821F1C4ED7A93410A462D99AD8"/>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2B5035EE" w14:textId="77777777" w:rsidR="576062CF" w:rsidRDefault="009E2E49" w:rsidP="007D4A2B">
            <w:pPr>
              <w:pStyle w:val="NoIndent"/>
            </w:pPr>
            <w:sdt>
              <w:sdtPr>
                <w:id w:val="1058903036"/>
                <w:placeholder>
                  <w:docPart w:val="33B1CF9020584156AE99FB61663A3BF3"/>
                </w:placeholder>
                <w:temporary/>
                <w:showingPlcHdr/>
                <w15:appearance w15:val="hidden"/>
              </w:sdtPr>
              <w:sdtEndPr/>
              <w:sdtContent>
                <w:r w:rsidR="00823731" w:rsidRPr="576062CF">
                  <w:t>Column Head</w:t>
                </w:r>
              </w:sdtContent>
            </w:sdt>
          </w:p>
        </w:tc>
      </w:tr>
      <w:tr w:rsidR="576062CF" w14:paraId="454517F6" w14:textId="77777777" w:rsidTr="00DF3215">
        <w:tc>
          <w:tcPr>
            <w:tcW w:w="1845" w:type="dxa"/>
            <w:tcBorders>
              <w:top w:val="single" w:sz="12" w:space="0" w:color="auto"/>
            </w:tcBorders>
          </w:tcPr>
          <w:p w14:paraId="71E3FE3B" w14:textId="77777777" w:rsidR="576062CF" w:rsidRDefault="009E2E49" w:rsidP="007D4A2B">
            <w:pPr>
              <w:pStyle w:val="NoIndent"/>
            </w:pPr>
            <w:sdt>
              <w:sdtPr>
                <w:id w:val="-550385774"/>
                <w:placeholder>
                  <w:docPart w:val="F0D55259FC2D40899093090902F67FC8"/>
                </w:placeholder>
                <w:temporary/>
                <w:showingPlcHdr/>
                <w15:appearance w15:val="hidden"/>
              </w:sdtPr>
              <w:sdtEndPr/>
              <w:sdtContent>
                <w:r w:rsidR="00823731" w:rsidRPr="576062CF">
                  <w:t>Row Head</w:t>
                </w:r>
              </w:sdtContent>
            </w:sdt>
          </w:p>
        </w:tc>
        <w:tc>
          <w:tcPr>
            <w:tcW w:w="1845" w:type="dxa"/>
            <w:tcBorders>
              <w:top w:val="single" w:sz="12" w:space="0" w:color="auto"/>
            </w:tcBorders>
          </w:tcPr>
          <w:p w14:paraId="529D0E33" w14:textId="77777777" w:rsidR="576062CF" w:rsidRDefault="009E2E49" w:rsidP="007D4A2B">
            <w:pPr>
              <w:pStyle w:val="NoIndent"/>
            </w:pPr>
            <w:sdt>
              <w:sdtPr>
                <w:id w:val="913054159"/>
                <w:placeholder>
                  <w:docPart w:val="04CE8D4686CC443690851682BF764AAF"/>
                </w:placeholder>
                <w:temporary/>
                <w:showingPlcHdr/>
                <w15:appearance w15:val="hidden"/>
              </w:sdtPr>
              <w:sdtEndPr/>
              <w:sdtContent>
                <w:r w:rsidR="00823731">
                  <w:t>123</w:t>
                </w:r>
              </w:sdtContent>
            </w:sdt>
          </w:p>
        </w:tc>
        <w:tc>
          <w:tcPr>
            <w:tcW w:w="1845" w:type="dxa"/>
            <w:tcBorders>
              <w:top w:val="single" w:sz="12" w:space="0" w:color="auto"/>
            </w:tcBorders>
          </w:tcPr>
          <w:p w14:paraId="6E36A29A" w14:textId="77777777" w:rsidR="576062CF" w:rsidRDefault="009E2E49" w:rsidP="007D4A2B">
            <w:pPr>
              <w:pStyle w:val="NoIndent"/>
            </w:pPr>
            <w:sdt>
              <w:sdtPr>
                <w:id w:val="1058124394"/>
                <w:placeholder>
                  <w:docPart w:val="05EDB204B11D47ECB5149F2008AF5844"/>
                </w:placeholder>
                <w:temporary/>
                <w:showingPlcHdr/>
                <w15:appearance w15:val="hidden"/>
              </w:sdtPr>
              <w:sdtEndPr/>
              <w:sdtContent>
                <w:r w:rsidR="00823731">
                  <w:t>123</w:t>
                </w:r>
              </w:sdtContent>
            </w:sdt>
          </w:p>
        </w:tc>
        <w:tc>
          <w:tcPr>
            <w:tcW w:w="1845" w:type="dxa"/>
            <w:tcBorders>
              <w:top w:val="single" w:sz="12" w:space="0" w:color="auto"/>
            </w:tcBorders>
          </w:tcPr>
          <w:p w14:paraId="4108D340" w14:textId="77777777" w:rsidR="576062CF" w:rsidRDefault="009E2E49" w:rsidP="007D4A2B">
            <w:pPr>
              <w:pStyle w:val="NoIndent"/>
            </w:pPr>
            <w:sdt>
              <w:sdtPr>
                <w:id w:val="703761216"/>
                <w:placeholder>
                  <w:docPart w:val="3638EB262A904A39889EA1DEADF8469F"/>
                </w:placeholder>
                <w:temporary/>
                <w:showingPlcHdr/>
                <w15:appearance w15:val="hidden"/>
              </w:sdtPr>
              <w:sdtEndPr/>
              <w:sdtContent>
                <w:r w:rsidR="00823731">
                  <w:t>123</w:t>
                </w:r>
              </w:sdtContent>
            </w:sdt>
          </w:p>
        </w:tc>
        <w:tc>
          <w:tcPr>
            <w:tcW w:w="1845" w:type="dxa"/>
            <w:tcBorders>
              <w:top w:val="single" w:sz="12" w:space="0" w:color="auto"/>
            </w:tcBorders>
          </w:tcPr>
          <w:p w14:paraId="0A9D07E8" w14:textId="77777777" w:rsidR="576062CF" w:rsidRDefault="009E2E49" w:rsidP="007D4A2B">
            <w:pPr>
              <w:pStyle w:val="NoIndent"/>
            </w:pPr>
            <w:sdt>
              <w:sdtPr>
                <w:id w:val="1310136087"/>
                <w:placeholder>
                  <w:docPart w:val="D19F6BE0E052490B81F4475BD50BD385"/>
                </w:placeholder>
                <w:temporary/>
                <w:showingPlcHdr/>
                <w15:appearance w15:val="hidden"/>
              </w:sdtPr>
              <w:sdtEndPr/>
              <w:sdtContent>
                <w:r w:rsidR="00823731">
                  <w:t>123</w:t>
                </w:r>
              </w:sdtContent>
            </w:sdt>
          </w:p>
        </w:tc>
      </w:tr>
      <w:tr w:rsidR="576062CF" w14:paraId="06CEC2CC" w14:textId="77777777" w:rsidTr="00DF3215">
        <w:tc>
          <w:tcPr>
            <w:tcW w:w="1845" w:type="dxa"/>
          </w:tcPr>
          <w:p w14:paraId="06B5198E" w14:textId="77777777" w:rsidR="576062CF" w:rsidRDefault="009E2E49" w:rsidP="007D4A2B">
            <w:pPr>
              <w:pStyle w:val="NoIndent"/>
            </w:pPr>
            <w:sdt>
              <w:sdtPr>
                <w:id w:val="225491631"/>
                <w:placeholder>
                  <w:docPart w:val="B6C6F0144908428DBFACDD153DB07980"/>
                </w:placeholder>
                <w:temporary/>
                <w:showingPlcHdr/>
                <w15:appearance w15:val="hidden"/>
              </w:sdtPr>
              <w:sdtEndPr/>
              <w:sdtContent>
                <w:r w:rsidR="00823731" w:rsidRPr="576062CF">
                  <w:t>Row Head</w:t>
                </w:r>
              </w:sdtContent>
            </w:sdt>
          </w:p>
        </w:tc>
        <w:tc>
          <w:tcPr>
            <w:tcW w:w="1845" w:type="dxa"/>
          </w:tcPr>
          <w:p w14:paraId="6CA20040" w14:textId="77777777" w:rsidR="576062CF" w:rsidRDefault="009E2E49" w:rsidP="007D4A2B">
            <w:pPr>
              <w:pStyle w:val="NoIndent"/>
            </w:pPr>
            <w:sdt>
              <w:sdtPr>
                <w:id w:val="639302666"/>
                <w:placeholder>
                  <w:docPart w:val="E485D46DD0334338B3DE2C6B70E0208B"/>
                </w:placeholder>
                <w:temporary/>
                <w:showingPlcHdr/>
                <w15:appearance w15:val="hidden"/>
              </w:sdtPr>
              <w:sdtEndPr/>
              <w:sdtContent>
                <w:r w:rsidR="00823731">
                  <w:t>456</w:t>
                </w:r>
              </w:sdtContent>
            </w:sdt>
          </w:p>
        </w:tc>
        <w:tc>
          <w:tcPr>
            <w:tcW w:w="1845" w:type="dxa"/>
          </w:tcPr>
          <w:p w14:paraId="1DF082C6" w14:textId="77777777" w:rsidR="576062CF" w:rsidRDefault="009E2E49" w:rsidP="007D4A2B">
            <w:pPr>
              <w:pStyle w:val="NoIndent"/>
            </w:pPr>
            <w:sdt>
              <w:sdtPr>
                <w:id w:val="894621371"/>
                <w:placeholder>
                  <w:docPart w:val="DD0F15A922BE4D83BBB901A5B6237CB7"/>
                </w:placeholder>
                <w:temporary/>
                <w:showingPlcHdr/>
                <w15:appearance w15:val="hidden"/>
              </w:sdtPr>
              <w:sdtEndPr/>
              <w:sdtContent>
                <w:r w:rsidR="00823731">
                  <w:t>456</w:t>
                </w:r>
              </w:sdtContent>
            </w:sdt>
          </w:p>
        </w:tc>
        <w:tc>
          <w:tcPr>
            <w:tcW w:w="1845" w:type="dxa"/>
          </w:tcPr>
          <w:p w14:paraId="2ED5B295" w14:textId="77777777" w:rsidR="576062CF" w:rsidRDefault="009E2E49" w:rsidP="007D4A2B">
            <w:pPr>
              <w:pStyle w:val="NoIndent"/>
            </w:pPr>
            <w:sdt>
              <w:sdtPr>
                <w:id w:val="126904150"/>
                <w:placeholder>
                  <w:docPart w:val="49D3FD46C6794844A7BD19AD0BA76050"/>
                </w:placeholder>
                <w:temporary/>
                <w:showingPlcHdr/>
                <w15:appearance w15:val="hidden"/>
              </w:sdtPr>
              <w:sdtEndPr/>
              <w:sdtContent>
                <w:r w:rsidR="00823731">
                  <w:t>456</w:t>
                </w:r>
              </w:sdtContent>
            </w:sdt>
          </w:p>
        </w:tc>
        <w:tc>
          <w:tcPr>
            <w:tcW w:w="1845" w:type="dxa"/>
          </w:tcPr>
          <w:p w14:paraId="5730D100" w14:textId="77777777" w:rsidR="576062CF" w:rsidRDefault="009E2E49" w:rsidP="007D4A2B">
            <w:pPr>
              <w:pStyle w:val="NoIndent"/>
            </w:pPr>
            <w:sdt>
              <w:sdtPr>
                <w:id w:val="1650781442"/>
                <w:placeholder>
                  <w:docPart w:val="35DCD2ABBFB54061800F4FB0410B09AC"/>
                </w:placeholder>
                <w:temporary/>
                <w:showingPlcHdr/>
                <w15:appearance w15:val="hidden"/>
              </w:sdtPr>
              <w:sdtEndPr/>
              <w:sdtContent>
                <w:r w:rsidR="00823731">
                  <w:t>456</w:t>
                </w:r>
              </w:sdtContent>
            </w:sdt>
          </w:p>
        </w:tc>
      </w:tr>
      <w:tr w:rsidR="576062CF" w14:paraId="02E59AE8" w14:textId="77777777" w:rsidTr="00DF3215">
        <w:tc>
          <w:tcPr>
            <w:tcW w:w="1845" w:type="dxa"/>
          </w:tcPr>
          <w:p w14:paraId="4513BEC3" w14:textId="77777777" w:rsidR="576062CF" w:rsidRDefault="009E2E49" w:rsidP="007D4A2B">
            <w:pPr>
              <w:pStyle w:val="NoIndent"/>
            </w:pPr>
            <w:sdt>
              <w:sdtPr>
                <w:id w:val="-1320881899"/>
                <w:placeholder>
                  <w:docPart w:val="2E03F8F6B2A64C2DB8DD5456699F20A3"/>
                </w:placeholder>
                <w:temporary/>
                <w:showingPlcHdr/>
                <w15:appearance w15:val="hidden"/>
              </w:sdtPr>
              <w:sdtEndPr/>
              <w:sdtContent>
                <w:r w:rsidR="00823731" w:rsidRPr="576062CF">
                  <w:t>Row Head</w:t>
                </w:r>
              </w:sdtContent>
            </w:sdt>
          </w:p>
        </w:tc>
        <w:tc>
          <w:tcPr>
            <w:tcW w:w="1845" w:type="dxa"/>
          </w:tcPr>
          <w:p w14:paraId="218A1097" w14:textId="77777777" w:rsidR="576062CF" w:rsidRDefault="009E2E49" w:rsidP="007D4A2B">
            <w:pPr>
              <w:pStyle w:val="NoIndent"/>
            </w:pPr>
            <w:sdt>
              <w:sdtPr>
                <w:id w:val="-1176963747"/>
                <w:placeholder>
                  <w:docPart w:val="2AE3366312B645469352F948014D15A6"/>
                </w:placeholder>
                <w:temporary/>
                <w:showingPlcHdr/>
                <w15:appearance w15:val="hidden"/>
              </w:sdtPr>
              <w:sdtEndPr/>
              <w:sdtContent>
                <w:r w:rsidR="00823731">
                  <w:t>789</w:t>
                </w:r>
              </w:sdtContent>
            </w:sdt>
          </w:p>
        </w:tc>
        <w:tc>
          <w:tcPr>
            <w:tcW w:w="1845" w:type="dxa"/>
          </w:tcPr>
          <w:p w14:paraId="48AB2ADA" w14:textId="77777777" w:rsidR="576062CF" w:rsidRDefault="009E2E49" w:rsidP="007D4A2B">
            <w:pPr>
              <w:pStyle w:val="NoIndent"/>
            </w:pPr>
            <w:sdt>
              <w:sdtPr>
                <w:id w:val="1320927477"/>
                <w:placeholder>
                  <w:docPart w:val="A4786D4523574774B2C5935C257673B9"/>
                </w:placeholder>
                <w:temporary/>
                <w:showingPlcHdr/>
                <w15:appearance w15:val="hidden"/>
              </w:sdtPr>
              <w:sdtEndPr/>
              <w:sdtContent>
                <w:r w:rsidR="00823731">
                  <w:t>789</w:t>
                </w:r>
              </w:sdtContent>
            </w:sdt>
          </w:p>
        </w:tc>
        <w:tc>
          <w:tcPr>
            <w:tcW w:w="1845" w:type="dxa"/>
          </w:tcPr>
          <w:p w14:paraId="6997B74C" w14:textId="77777777" w:rsidR="576062CF" w:rsidRDefault="009E2E49" w:rsidP="007D4A2B">
            <w:pPr>
              <w:pStyle w:val="NoIndent"/>
            </w:pPr>
            <w:sdt>
              <w:sdtPr>
                <w:id w:val="1859227372"/>
                <w:placeholder>
                  <w:docPart w:val="DB6EAF8176AB43FABD4404337E31BD78"/>
                </w:placeholder>
                <w:temporary/>
                <w:showingPlcHdr/>
                <w15:appearance w15:val="hidden"/>
              </w:sdtPr>
              <w:sdtEndPr/>
              <w:sdtContent>
                <w:r w:rsidR="00823731">
                  <w:t>789</w:t>
                </w:r>
              </w:sdtContent>
            </w:sdt>
          </w:p>
        </w:tc>
        <w:tc>
          <w:tcPr>
            <w:tcW w:w="1845" w:type="dxa"/>
          </w:tcPr>
          <w:p w14:paraId="7C5FD119" w14:textId="77777777" w:rsidR="576062CF" w:rsidRDefault="009E2E49" w:rsidP="007D4A2B">
            <w:pPr>
              <w:pStyle w:val="NoIndent"/>
            </w:pPr>
            <w:sdt>
              <w:sdtPr>
                <w:id w:val="-1366515644"/>
                <w:placeholder>
                  <w:docPart w:val="6608FC800E4C4671882D360A9AD949E5"/>
                </w:placeholder>
                <w:temporary/>
                <w:showingPlcHdr/>
                <w15:appearance w15:val="hidden"/>
              </w:sdtPr>
              <w:sdtEndPr/>
              <w:sdtContent>
                <w:r w:rsidR="00823731">
                  <w:t>789</w:t>
                </w:r>
              </w:sdtContent>
            </w:sdt>
          </w:p>
        </w:tc>
      </w:tr>
      <w:tr w:rsidR="576062CF" w14:paraId="704578D8" w14:textId="77777777" w:rsidTr="00DF3215">
        <w:tc>
          <w:tcPr>
            <w:tcW w:w="1845" w:type="dxa"/>
          </w:tcPr>
          <w:p w14:paraId="3D745C45" w14:textId="77777777" w:rsidR="576062CF" w:rsidRDefault="009E2E49" w:rsidP="007D4A2B">
            <w:pPr>
              <w:pStyle w:val="NoIndent"/>
            </w:pPr>
            <w:sdt>
              <w:sdtPr>
                <w:id w:val="1115644317"/>
                <w:placeholder>
                  <w:docPart w:val="DABA23DCCF8E441BB0059D547E4028BE"/>
                </w:placeholder>
                <w:temporary/>
                <w:showingPlcHdr/>
                <w15:appearance w15:val="hidden"/>
              </w:sdtPr>
              <w:sdtEndPr/>
              <w:sdtContent>
                <w:r w:rsidR="00823731" w:rsidRPr="576062CF">
                  <w:t>Row Head</w:t>
                </w:r>
              </w:sdtContent>
            </w:sdt>
          </w:p>
        </w:tc>
        <w:tc>
          <w:tcPr>
            <w:tcW w:w="1845" w:type="dxa"/>
          </w:tcPr>
          <w:p w14:paraId="3404A06E" w14:textId="77777777" w:rsidR="576062CF" w:rsidRDefault="009E2E49" w:rsidP="007D4A2B">
            <w:pPr>
              <w:pStyle w:val="NoIndent"/>
            </w:pPr>
            <w:sdt>
              <w:sdtPr>
                <w:id w:val="1649245883"/>
                <w:placeholder>
                  <w:docPart w:val="0D87193861C84306940D653500DD4548"/>
                </w:placeholder>
                <w:temporary/>
                <w:showingPlcHdr/>
                <w15:appearance w15:val="hidden"/>
              </w:sdtPr>
              <w:sdtEndPr/>
              <w:sdtContent>
                <w:r w:rsidR="00823731">
                  <w:t>123</w:t>
                </w:r>
              </w:sdtContent>
            </w:sdt>
          </w:p>
        </w:tc>
        <w:tc>
          <w:tcPr>
            <w:tcW w:w="1845" w:type="dxa"/>
          </w:tcPr>
          <w:p w14:paraId="308B72E1" w14:textId="77777777" w:rsidR="576062CF" w:rsidRDefault="009E2E49" w:rsidP="007D4A2B">
            <w:pPr>
              <w:pStyle w:val="NoIndent"/>
            </w:pPr>
            <w:sdt>
              <w:sdtPr>
                <w:id w:val="-1790052209"/>
                <w:placeholder>
                  <w:docPart w:val="DD13F107603C44EBB1E69BCD2A442516"/>
                </w:placeholder>
                <w:temporary/>
                <w:showingPlcHdr/>
                <w15:appearance w15:val="hidden"/>
              </w:sdtPr>
              <w:sdtEndPr/>
              <w:sdtContent>
                <w:r w:rsidR="00823731">
                  <w:t>123</w:t>
                </w:r>
              </w:sdtContent>
            </w:sdt>
          </w:p>
        </w:tc>
        <w:tc>
          <w:tcPr>
            <w:tcW w:w="1845" w:type="dxa"/>
          </w:tcPr>
          <w:p w14:paraId="70C2F030" w14:textId="77777777" w:rsidR="576062CF" w:rsidRDefault="009E2E49" w:rsidP="007D4A2B">
            <w:pPr>
              <w:pStyle w:val="NoIndent"/>
            </w:pPr>
            <w:sdt>
              <w:sdtPr>
                <w:id w:val="-258451729"/>
                <w:placeholder>
                  <w:docPart w:val="3B1ADC5C4BC340C1BA4DD3F8871CB0CB"/>
                </w:placeholder>
                <w:temporary/>
                <w:showingPlcHdr/>
                <w15:appearance w15:val="hidden"/>
              </w:sdtPr>
              <w:sdtEndPr/>
              <w:sdtContent>
                <w:r w:rsidR="00823731">
                  <w:t>123</w:t>
                </w:r>
              </w:sdtContent>
            </w:sdt>
          </w:p>
        </w:tc>
        <w:tc>
          <w:tcPr>
            <w:tcW w:w="1845" w:type="dxa"/>
          </w:tcPr>
          <w:p w14:paraId="01854219" w14:textId="77777777" w:rsidR="576062CF" w:rsidRDefault="009E2E49" w:rsidP="007D4A2B">
            <w:pPr>
              <w:pStyle w:val="NoIndent"/>
            </w:pPr>
            <w:sdt>
              <w:sdtPr>
                <w:id w:val="-1971130916"/>
                <w:placeholder>
                  <w:docPart w:val="FFB6F36EB842406CB066608D0FA2BDAB"/>
                </w:placeholder>
                <w:temporary/>
                <w:showingPlcHdr/>
                <w15:appearance w15:val="hidden"/>
              </w:sdtPr>
              <w:sdtEndPr/>
              <w:sdtContent>
                <w:r w:rsidR="00823731">
                  <w:t>123</w:t>
                </w:r>
              </w:sdtContent>
            </w:sdt>
          </w:p>
        </w:tc>
      </w:tr>
      <w:tr w:rsidR="576062CF" w14:paraId="3B267A5E" w14:textId="77777777" w:rsidTr="00DF3215">
        <w:tc>
          <w:tcPr>
            <w:tcW w:w="1845" w:type="dxa"/>
          </w:tcPr>
          <w:p w14:paraId="3439E66A" w14:textId="77777777" w:rsidR="576062CF" w:rsidRDefault="009E2E49" w:rsidP="007D4A2B">
            <w:pPr>
              <w:pStyle w:val="NoIndent"/>
            </w:pPr>
            <w:sdt>
              <w:sdtPr>
                <w:id w:val="-154917051"/>
                <w:placeholder>
                  <w:docPart w:val="01BBA12001284E748306282737451BAD"/>
                </w:placeholder>
                <w:temporary/>
                <w:showingPlcHdr/>
                <w15:appearance w15:val="hidden"/>
              </w:sdtPr>
              <w:sdtEndPr/>
              <w:sdtContent>
                <w:r w:rsidR="00823731" w:rsidRPr="576062CF">
                  <w:t>Row Head</w:t>
                </w:r>
              </w:sdtContent>
            </w:sdt>
          </w:p>
        </w:tc>
        <w:tc>
          <w:tcPr>
            <w:tcW w:w="1845" w:type="dxa"/>
          </w:tcPr>
          <w:p w14:paraId="2C493DC3" w14:textId="77777777" w:rsidR="576062CF" w:rsidRDefault="009E2E49" w:rsidP="007D4A2B">
            <w:pPr>
              <w:pStyle w:val="NoIndent"/>
            </w:pPr>
            <w:sdt>
              <w:sdtPr>
                <w:id w:val="17814884"/>
                <w:placeholder>
                  <w:docPart w:val="B6B9EBDCE8E641C8BA65A7248E97D5DD"/>
                </w:placeholder>
                <w:temporary/>
                <w:showingPlcHdr/>
                <w15:appearance w15:val="hidden"/>
              </w:sdtPr>
              <w:sdtEndPr/>
              <w:sdtContent>
                <w:r w:rsidR="00823731">
                  <w:t>456</w:t>
                </w:r>
              </w:sdtContent>
            </w:sdt>
          </w:p>
        </w:tc>
        <w:tc>
          <w:tcPr>
            <w:tcW w:w="1845" w:type="dxa"/>
          </w:tcPr>
          <w:p w14:paraId="10D31FBC" w14:textId="77777777" w:rsidR="576062CF" w:rsidRDefault="009E2E49" w:rsidP="007D4A2B">
            <w:pPr>
              <w:pStyle w:val="NoIndent"/>
            </w:pPr>
            <w:sdt>
              <w:sdtPr>
                <w:id w:val="-1479841069"/>
                <w:placeholder>
                  <w:docPart w:val="9AA9EF84816E45EF9C1E7335989C8CF2"/>
                </w:placeholder>
                <w:temporary/>
                <w:showingPlcHdr/>
                <w15:appearance w15:val="hidden"/>
              </w:sdtPr>
              <w:sdtEndPr/>
              <w:sdtContent>
                <w:r w:rsidR="00823731">
                  <w:t>456</w:t>
                </w:r>
              </w:sdtContent>
            </w:sdt>
          </w:p>
        </w:tc>
        <w:tc>
          <w:tcPr>
            <w:tcW w:w="1845" w:type="dxa"/>
          </w:tcPr>
          <w:p w14:paraId="0E752420" w14:textId="77777777" w:rsidR="576062CF" w:rsidRDefault="009E2E49" w:rsidP="007D4A2B">
            <w:pPr>
              <w:pStyle w:val="NoIndent"/>
            </w:pPr>
            <w:sdt>
              <w:sdtPr>
                <w:id w:val="1543251790"/>
                <w:placeholder>
                  <w:docPart w:val="515738AD18974743B80E395976448F6E"/>
                </w:placeholder>
                <w:temporary/>
                <w:showingPlcHdr/>
                <w15:appearance w15:val="hidden"/>
              </w:sdtPr>
              <w:sdtEndPr/>
              <w:sdtContent>
                <w:r w:rsidR="00823731">
                  <w:t>456</w:t>
                </w:r>
              </w:sdtContent>
            </w:sdt>
          </w:p>
        </w:tc>
        <w:tc>
          <w:tcPr>
            <w:tcW w:w="1845" w:type="dxa"/>
          </w:tcPr>
          <w:p w14:paraId="3EF79546" w14:textId="77777777" w:rsidR="576062CF" w:rsidRDefault="009E2E49" w:rsidP="007D4A2B">
            <w:pPr>
              <w:pStyle w:val="NoIndent"/>
            </w:pPr>
            <w:sdt>
              <w:sdtPr>
                <w:id w:val="-1270148822"/>
                <w:placeholder>
                  <w:docPart w:val="434A6E10A42B499F92E3F718C4D4E746"/>
                </w:placeholder>
                <w:temporary/>
                <w:showingPlcHdr/>
                <w15:appearance w15:val="hidden"/>
              </w:sdtPr>
              <w:sdtEndPr/>
              <w:sdtContent>
                <w:r w:rsidR="00823731">
                  <w:t>456</w:t>
                </w:r>
              </w:sdtContent>
            </w:sdt>
          </w:p>
        </w:tc>
      </w:tr>
      <w:tr w:rsidR="576062CF" w14:paraId="226ADB50" w14:textId="77777777" w:rsidTr="00DF3215">
        <w:tc>
          <w:tcPr>
            <w:tcW w:w="1845" w:type="dxa"/>
            <w:tcBorders>
              <w:bottom w:val="single" w:sz="12" w:space="0" w:color="auto"/>
            </w:tcBorders>
          </w:tcPr>
          <w:p w14:paraId="4E313D1E" w14:textId="77777777" w:rsidR="576062CF" w:rsidRDefault="009E2E49" w:rsidP="007D4A2B">
            <w:pPr>
              <w:pStyle w:val="NoIndent"/>
            </w:pPr>
            <w:sdt>
              <w:sdtPr>
                <w:id w:val="1339804760"/>
                <w:placeholder>
                  <w:docPart w:val="410C093515A6461788B13501B2022350"/>
                </w:placeholder>
                <w:temporary/>
                <w:showingPlcHdr/>
                <w15:appearance w15:val="hidden"/>
              </w:sdtPr>
              <w:sdtEndPr/>
              <w:sdtContent>
                <w:r w:rsidR="00823731" w:rsidRPr="576062CF">
                  <w:t>Row Head</w:t>
                </w:r>
              </w:sdtContent>
            </w:sdt>
          </w:p>
        </w:tc>
        <w:tc>
          <w:tcPr>
            <w:tcW w:w="1845" w:type="dxa"/>
            <w:tcBorders>
              <w:bottom w:val="single" w:sz="12" w:space="0" w:color="auto"/>
            </w:tcBorders>
          </w:tcPr>
          <w:p w14:paraId="520280FD" w14:textId="77777777" w:rsidR="576062CF" w:rsidRDefault="009E2E49" w:rsidP="007D4A2B">
            <w:pPr>
              <w:pStyle w:val="NoIndent"/>
            </w:pPr>
            <w:sdt>
              <w:sdtPr>
                <w:id w:val="344986237"/>
                <w:placeholder>
                  <w:docPart w:val="C894925EB8804005A7BDBC25E284F7F8"/>
                </w:placeholder>
                <w:temporary/>
                <w:showingPlcHdr/>
                <w15:appearance w15:val="hidden"/>
              </w:sdtPr>
              <w:sdtEndPr/>
              <w:sdtContent>
                <w:r w:rsidR="00823731">
                  <w:t>789</w:t>
                </w:r>
              </w:sdtContent>
            </w:sdt>
          </w:p>
        </w:tc>
        <w:tc>
          <w:tcPr>
            <w:tcW w:w="1845" w:type="dxa"/>
            <w:tcBorders>
              <w:bottom w:val="single" w:sz="12" w:space="0" w:color="auto"/>
            </w:tcBorders>
          </w:tcPr>
          <w:p w14:paraId="451B42A0" w14:textId="77777777" w:rsidR="576062CF" w:rsidRDefault="009E2E49" w:rsidP="007D4A2B">
            <w:pPr>
              <w:pStyle w:val="NoIndent"/>
            </w:pPr>
            <w:sdt>
              <w:sdtPr>
                <w:id w:val="-762455871"/>
                <w:placeholder>
                  <w:docPart w:val="8D9DE5A0E16F4B05B383AC7EFB6A6AA7"/>
                </w:placeholder>
                <w:temporary/>
                <w:showingPlcHdr/>
                <w15:appearance w15:val="hidden"/>
              </w:sdtPr>
              <w:sdtEndPr/>
              <w:sdtContent>
                <w:r w:rsidR="00823731">
                  <w:t>789</w:t>
                </w:r>
              </w:sdtContent>
            </w:sdt>
          </w:p>
        </w:tc>
        <w:tc>
          <w:tcPr>
            <w:tcW w:w="1845" w:type="dxa"/>
            <w:tcBorders>
              <w:bottom w:val="single" w:sz="12" w:space="0" w:color="auto"/>
            </w:tcBorders>
          </w:tcPr>
          <w:p w14:paraId="41D7D05D" w14:textId="77777777" w:rsidR="576062CF" w:rsidRDefault="009E2E49" w:rsidP="007D4A2B">
            <w:pPr>
              <w:pStyle w:val="NoIndent"/>
            </w:pPr>
            <w:sdt>
              <w:sdtPr>
                <w:id w:val="1208213714"/>
                <w:placeholder>
                  <w:docPart w:val="7F4FF23ADC704601AB29AEB475FB4B78"/>
                </w:placeholder>
                <w:temporary/>
                <w:showingPlcHdr/>
                <w15:appearance w15:val="hidden"/>
              </w:sdtPr>
              <w:sdtEndPr/>
              <w:sdtContent>
                <w:r w:rsidR="00823731">
                  <w:t>789</w:t>
                </w:r>
              </w:sdtContent>
            </w:sdt>
          </w:p>
        </w:tc>
        <w:tc>
          <w:tcPr>
            <w:tcW w:w="1845" w:type="dxa"/>
            <w:tcBorders>
              <w:bottom w:val="single" w:sz="12" w:space="0" w:color="auto"/>
            </w:tcBorders>
          </w:tcPr>
          <w:p w14:paraId="0F614A44" w14:textId="77777777" w:rsidR="576062CF" w:rsidRDefault="009E2E49" w:rsidP="007D4A2B">
            <w:pPr>
              <w:pStyle w:val="NoIndent"/>
            </w:pPr>
            <w:sdt>
              <w:sdtPr>
                <w:id w:val="420154058"/>
                <w:placeholder>
                  <w:docPart w:val="BAAB0526FB36407085222B975C41B8B9"/>
                </w:placeholder>
                <w:temporary/>
                <w:showingPlcHdr/>
                <w15:appearance w15:val="hidden"/>
              </w:sdtPr>
              <w:sdtEndPr/>
              <w:sdtContent>
                <w:r w:rsidR="00823731">
                  <w:t>789</w:t>
                </w:r>
              </w:sdtContent>
            </w:sdt>
          </w:p>
        </w:tc>
      </w:tr>
    </w:tbl>
    <w:p w14:paraId="786C3FE9" w14:textId="77777777" w:rsidR="00DF3215" w:rsidRDefault="00DF3215" w:rsidP="00DF3215">
      <w:pPr>
        <w:rPr>
          <w:rStyle w:val="Emphasis"/>
          <w:rFonts w:ascii="Calibri" w:eastAsia="Calibri" w:hAnsi="Calibri" w:cs="Calibri"/>
          <w:color w:val="000000" w:themeColor="text1"/>
        </w:rPr>
      </w:pPr>
    </w:p>
    <w:p w14:paraId="6BDCC228" w14:textId="77777777" w:rsidR="576062CF" w:rsidRDefault="009E2E49"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76FD910A249743F0A5BCFC09A91F6251"/>
          </w:placeholder>
          <w:temporary/>
          <w:showingPlcHdr/>
          <w15:appearance w15:val="hidden"/>
        </w:sdtPr>
        <w:sdtEndPr>
          <w:rPr>
            <w:rStyle w:val="Emphasis"/>
          </w:rPr>
        </w:sdtEnd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37A5ACE03BE147D4BE1C48ECD48BFC0D"/>
          </w:placeholder>
          <w:temporary/>
          <w:showingPlcHdr/>
          <w15:appearance w15:val="hidden"/>
        </w:sdtPr>
        <w:sdtEnd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F1163C2" w14:textId="77777777" w:rsidR="576062CF" w:rsidRDefault="576062CF">
      <w:r>
        <w:br w:type="page"/>
      </w:r>
    </w:p>
    <w:p w14:paraId="292CBA42" w14:textId="77777777" w:rsidR="576062CF" w:rsidRDefault="009E2E49" w:rsidP="00B5233A">
      <w:pPr>
        <w:pStyle w:val="TableHeading"/>
      </w:pPr>
      <w:sdt>
        <w:sdtPr>
          <w:id w:val="276222477"/>
          <w:placeholder>
            <w:docPart w:val="35C2DDB5958647998B377EB3DCD72757"/>
          </w:placeholder>
          <w:temporary/>
          <w:showingPlcHdr/>
          <w15:appearance w15:val="hidden"/>
        </w:sdtPr>
        <w:sdtEndPr/>
        <w:sdtContent>
          <w:r w:rsidR="00823731" w:rsidRPr="00B5233A">
            <w:t>Figures Title</w:t>
          </w:r>
        </w:sdtContent>
      </w:sdt>
      <w:r w:rsidR="576062CF" w:rsidRPr="576062CF">
        <w:t xml:space="preserve"> </w:t>
      </w:r>
    </w:p>
    <w:p w14:paraId="33F232F8" w14:textId="77777777" w:rsidR="00530EF3" w:rsidRPr="00530EF3" w:rsidRDefault="009E2E49" w:rsidP="00530EF3">
      <w:pPr>
        <w:pStyle w:val="CaptionCallout"/>
      </w:pPr>
      <w:sdt>
        <w:sdtPr>
          <w:rPr>
            <w:i/>
            <w:iCs/>
          </w:rPr>
          <w:id w:val="748705629"/>
          <w:placeholder>
            <w:docPart w:val="D069E097F4144AEFB3A7E121E71365B9"/>
          </w:placeholder>
          <w:temporary/>
          <w:showingPlcHdr/>
          <w15:appearance w15:val="hidden"/>
        </w:sdtPr>
        <w:sdtEndPr/>
        <w:sdtContent>
          <w:r w:rsidR="00530EF3" w:rsidRPr="00530EF3">
            <w:t>Figure 1.</w:t>
          </w:r>
        </w:sdtContent>
      </w:sdt>
      <w:r w:rsidR="00530EF3" w:rsidRPr="00530EF3">
        <w:t xml:space="preserve"> </w:t>
      </w:r>
    </w:p>
    <w:p w14:paraId="6D9A2863" w14:textId="77777777" w:rsidR="00530EF3" w:rsidRPr="00530EF3" w:rsidRDefault="009E2E49" w:rsidP="00530EF3">
      <w:pPr>
        <w:pStyle w:val="Caption"/>
      </w:pPr>
      <w:sdt>
        <w:sdtPr>
          <w:id w:val="1327716691"/>
          <w:placeholder>
            <w:docPart w:val="C66257CDA8C148A299C76513AA2C9721"/>
          </w:placeholder>
          <w:temporary/>
          <w:showingPlcHdr/>
          <w15:appearance w15:val="hidden"/>
        </w:sdtPr>
        <w:sdtEnd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4E0C4511" w14:textId="77777777" w:rsidR="00DF3215" w:rsidRDefault="00DF3215" w:rsidP="00530EF3">
      <w:pPr>
        <w:pStyle w:val="NoIndent"/>
      </w:pPr>
    </w:p>
    <w:p w14:paraId="47C2749E"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748D2447" wp14:editId="65B5AC4E">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A00AA44" w14:textId="77777777" w:rsidR="709762D6" w:rsidRDefault="709762D6" w:rsidP="709762D6"/>
    <w:p w14:paraId="5690B683" w14:textId="77777777" w:rsidR="5643BF48" w:rsidRDefault="5643BF48" w:rsidP="5643BF48"/>
    <w:p w14:paraId="08B6A832" w14:textId="77777777" w:rsidR="576062CF" w:rsidRDefault="576062CF" w:rsidP="576062CF"/>
    <w:p w14:paraId="625F2927" w14:textId="77777777" w:rsidR="576062CF" w:rsidRDefault="576062CF" w:rsidP="576062CF"/>
    <w:p w14:paraId="77BAB6B3" w14:textId="77777777" w:rsidR="576062CF" w:rsidRDefault="576062CF" w:rsidP="576062CF"/>
    <w:p w14:paraId="50FFE2B1" w14:textId="77777777" w:rsidR="576062CF" w:rsidRDefault="576062CF" w:rsidP="576062CF"/>
    <w:p w14:paraId="03A88F46" w14:textId="77777777" w:rsidR="576062CF" w:rsidRDefault="009E2E49" w:rsidP="0F5677D9">
      <w:pPr>
        <w:rPr>
          <w:i/>
          <w:iCs/>
        </w:rPr>
      </w:pPr>
      <w:sdt>
        <w:sdtPr>
          <w:rPr>
            <w:i/>
            <w:iCs/>
          </w:rPr>
          <w:id w:val="-1581046504"/>
          <w:placeholder>
            <w:docPart w:val="45D403DADBE249F5A86678A8EDF4BEC6"/>
          </w:placeholder>
          <w:temporary/>
          <w:showingPlcHdr/>
          <w15:appearance w15:val="hidden"/>
        </w:sdtPr>
        <w:sdtEndPr/>
        <w:sdtContent>
          <w:r w:rsidR="00727711" w:rsidRPr="0F5677D9">
            <w:rPr>
              <w:i/>
              <w:iCs/>
            </w:rPr>
            <w:t xml:space="preserve">For additional information on APA Style formatting, please consult the </w:t>
          </w:r>
          <w:hyperlink r:id="rId11">
            <w:r w:rsidR="00727711" w:rsidRPr="0F5677D9">
              <w:rPr>
                <w:rStyle w:val="Hyperlink"/>
                <w:i/>
                <w:iCs/>
              </w:rPr>
              <w:t>APA Style Manual, 7th Edition</w:t>
            </w:r>
          </w:hyperlink>
          <w:r w:rsidR="00727711" w:rsidRPr="0F5677D9">
            <w:rPr>
              <w:i/>
              <w:iCs/>
            </w:rPr>
            <w:t>.</w:t>
          </w:r>
        </w:sdtContent>
      </w:sdt>
    </w:p>
    <w:sectPr w:rsidR="576062C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D4843" w14:textId="77777777" w:rsidR="00B22C17" w:rsidRDefault="00B22C17">
      <w:pPr>
        <w:spacing w:line="240" w:lineRule="auto"/>
      </w:pPr>
      <w:r>
        <w:separator/>
      </w:r>
    </w:p>
  </w:endnote>
  <w:endnote w:type="continuationSeparator" w:id="0">
    <w:p w14:paraId="5ACC5EF1" w14:textId="77777777" w:rsidR="00B22C17" w:rsidRDefault="00B22C17">
      <w:pPr>
        <w:spacing w:line="240" w:lineRule="auto"/>
      </w:pPr>
      <w:r>
        <w:continuationSeparator/>
      </w:r>
    </w:p>
  </w:endnote>
  <w:endnote w:type="continuationNotice" w:id="1">
    <w:p w14:paraId="11C3F077" w14:textId="77777777" w:rsidR="00B22C17" w:rsidRDefault="00B22C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FD13E"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E3FA905" w14:textId="77777777" w:rsidTr="733B038C">
      <w:tc>
        <w:tcPr>
          <w:tcW w:w="3120" w:type="dxa"/>
        </w:tcPr>
        <w:p w14:paraId="53F3AC12" w14:textId="77777777" w:rsidR="733B038C" w:rsidRDefault="733B038C" w:rsidP="733B038C">
          <w:pPr>
            <w:pStyle w:val="Header"/>
            <w:ind w:left="-115"/>
          </w:pPr>
        </w:p>
      </w:tc>
      <w:tc>
        <w:tcPr>
          <w:tcW w:w="3120" w:type="dxa"/>
        </w:tcPr>
        <w:p w14:paraId="461D1F02" w14:textId="77777777" w:rsidR="733B038C" w:rsidRDefault="733B038C" w:rsidP="733B038C">
          <w:pPr>
            <w:pStyle w:val="Header"/>
            <w:jc w:val="center"/>
          </w:pPr>
        </w:p>
      </w:tc>
      <w:tc>
        <w:tcPr>
          <w:tcW w:w="3120" w:type="dxa"/>
        </w:tcPr>
        <w:p w14:paraId="663B5BDA" w14:textId="77777777" w:rsidR="733B038C" w:rsidRDefault="733B038C" w:rsidP="733B038C">
          <w:pPr>
            <w:pStyle w:val="Header"/>
            <w:ind w:right="-115"/>
            <w:jc w:val="right"/>
          </w:pPr>
        </w:p>
      </w:tc>
    </w:tr>
  </w:tbl>
  <w:p w14:paraId="3B43CABB"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CBB67CF" w14:textId="77777777" w:rsidTr="733B038C">
      <w:tc>
        <w:tcPr>
          <w:tcW w:w="3120" w:type="dxa"/>
        </w:tcPr>
        <w:p w14:paraId="0637FA56" w14:textId="77777777" w:rsidR="733B038C" w:rsidRDefault="733B038C" w:rsidP="733B038C">
          <w:pPr>
            <w:pStyle w:val="Header"/>
            <w:ind w:left="-115"/>
          </w:pPr>
        </w:p>
      </w:tc>
      <w:tc>
        <w:tcPr>
          <w:tcW w:w="3120" w:type="dxa"/>
        </w:tcPr>
        <w:p w14:paraId="2C8B69C5" w14:textId="77777777" w:rsidR="733B038C" w:rsidRDefault="733B038C" w:rsidP="733B038C">
          <w:pPr>
            <w:pStyle w:val="Header"/>
            <w:jc w:val="center"/>
          </w:pPr>
        </w:p>
      </w:tc>
      <w:tc>
        <w:tcPr>
          <w:tcW w:w="3120" w:type="dxa"/>
        </w:tcPr>
        <w:p w14:paraId="7B656AB4" w14:textId="77777777" w:rsidR="733B038C" w:rsidRDefault="733B038C" w:rsidP="733B038C">
          <w:pPr>
            <w:pStyle w:val="Header"/>
            <w:ind w:right="-115"/>
            <w:jc w:val="right"/>
          </w:pPr>
        </w:p>
      </w:tc>
    </w:tr>
  </w:tbl>
  <w:p w14:paraId="3C8A6A1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4A004" w14:textId="77777777" w:rsidR="00B22C17" w:rsidRDefault="00B22C17">
      <w:pPr>
        <w:spacing w:line="240" w:lineRule="auto"/>
      </w:pPr>
      <w:r>
        <w:separator/>
      </w:r>
    </w:p>
  </w:footnote>
  <w:footnote w:type="continuationSeparator" w:id="0">
    <w:p w14:paraId="27603186" w14:textId="77777777" w:rsidR="00B22C17" w:rsidRDefault="00B22C17">
      <w:pPr>
        <w:spacing w:line="240" w:lineRule="auto"/>
      </w:pPr>
      <w:r>
        <w:continuationSeparator/>
      </w:r>
    </w:p>
  </w:footnote>
  <w:footnote w:type="continuationNotice" w:id="1">
    <w:p w14:paraId="534D5AF5" w14:textId="77777777" w:rsidR="00B22C17" w:rsidRDefault="00B22C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44AFB"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A142012" w14:textId="77777777" w:rsidTr="008830C9">
      <w:tc>
        <w:tcPr>
          <w:tcW w:w="3120" w:type="dxa"/>
        </w:tcPr>
        <w:p w14:paraId="10B57CB5" w14:textId="77777777" w:rsidR="00604652" w:rsidRDefault="009E2E49" w:rsidP="00604652">
          <w:pPr>
            <w:pStyle w:val="Header"/>
          </w:pPr>
          <w:sdt>
            <w:sdtPr>
              <w:id w:val="-1622601055"/>
              <w:placeholder>
                <w:docPart w:val="434A6E10A42B499F92E3F718C4D4E746"/>
              </w:placeholder>
              <w:temporary/>
              <w:showingPlcHdr/>
              <w15:appearance w15:val="hidden"/>
            </w:sdtPr>
            <w:sdtEndPr/>
            <w:sdtContent>
              <w:r w:rsidR="00604652" w:rsidRPr="00FD478C">
                <w:t>RUNNING HEAD TITLE</w:t>
              </w:r>
            </w:sdtContent>
          </w:sdt>
          <w:r w:rsidR="00904DBE">
            <w:t xml:space="preserve"> </w:t>
          </w:r>
          <w:sdt>
            <w:sdtPr>
              <w:id w:val="-82374865"/>
              <w:placeholder>
                <w:docPart w:val="410C093515A6461788B13501B2022350"/>
              </w:placeholder>
              <w:temporary/>
              <w:showingPlcHdr/>
              <w15:appearance w15:val="hidden"/>
            </w:sdtPr>
            <w:sdtEndPr/>
            <w:sdtContent>
              <w:r w:rsidR="00604652">
                <w:t>(SHORTENED)</w:t>
              </w:r>
            </w:sdtContent>
          </w:sdt>
        </w:p>
      </w:tc>
      <w:tc>
        <w:tcPr>
          <w:tcW w:w="3120" w:type="dxa"/>
        </w:tcPr>
        <w:p w14:paraId="1D7DD50B" w14:textId="77777777" w:rsidR="00904DBE" w:rsidRDefault="00904DBE" w:rsidP="00904DBE">
          <w:pPr>
            <w:pStyle w:val="Header"/>
            <w:jc w:val="center"/>
          </w:pPr>
        </w:p>
      </w:tc>
      <w:tc>
        <w:tcPr>
          <w:tcW w:w="3120" w:type="dxa"/>
        </w:tcPr>
        <w:p w14:paraId="7F62BDB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11F1440"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BAEF885" w14:textId="77777777" w:rsidTr="00FD478C">
      <w:tc>
        <w:tcPr>
          <w:tcW w:w="3120" w:type="dxa"/>
        </w:tcPr>
        <w:p w14:paraId="53F4E08D" w14:textId="77777777" w:rsidR="733B038C" w:rsidRPr="00FD478C" w:rsidRDefault="009E2E49" w:rsidP="00FD478C">
          <w:pPr>
            <w:pStyle w:val="Header"/>
          </w:pPr>
          <w:sdt>
            <w:sdtPr>
              <w:id w:val="-376635527"/>
              <w:placeholder>
                <w:docPart w:val="C894925EB8804005A7BDBC25E284F7F8"/>
              </w:placeholder>
              <w:temporary/>
              <w:showingPlcHdr/>
              <w15:appearance w15:val="hidden"/>
            </w:sdtPr>
            <w:sdtEndPr/>
            <w:sdtContent>
              <w:r w:rsidR="00A75901" w:rsidRPr="00FD478C">
                <w:t>RUNNING HEAD TITLE</w:t>
              </w:r>
            </w:sdtContent>
          </w:sdt>
        </w:p>
      </w:tc>
      <w:tc>
        <w:tcPr>
          <w:tcW w:w="3120" w:type="dxa"/>
        </w:tcPr>
        <w:p w14:paraId="7457585D" w14:textId="77777777" w:rsidR="733B038C" w:rsidRDefault="733B038C" w:rsidP="733B038C">
          <w:pPr>
            <w:pStyle w:val="Header"/>
            <w:jc w:val="center"/>
          </w:pPr>
        </w:p>
      </w:tc>
      <w:tc>
        <w:tcPr>
          <w:tcW w:w="3120" w:type="dxa"/>
        </w:tcPr>
        <w:p w14:paraId="55E5CB24" w14:textId="77777777" w:rsidR="733B038C" w:rsidRDefault="733B038C" w:rsidP="733B038C">
          <w:pPr>
            <w:pStyle w:val="Header"/>
            <w:ind w:right="-115"/>
            <w:jc w:val="right"/>
          </w:pPr>
        </w:p>
      </w:tc>
    </w:tr>
  </w:tbl>
  <w:p w14:paraId="3280FB5B"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17"/>
    <w:rsid w:val="002C3BE4"/>
    <w:rsid w:val="002D622B"/>
    <w:rsid w:val="002F7E04"/>
    <w:rsid w:val="00371BD9"/>
    <w:rsid w:val="00412522"/>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9E2E49"/>
    <w:rsid w:val="00A75901"/>
    <w:rsid w:val="00B22C17"/>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928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E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astyle.apa.org/style-grammar-guideline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kane.co.uk/knowledge-centre/what-are-safe-levels-of-co-and-co2-in-room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ep1\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D6F81ADA8374A409997F3DC7CCB9F82"/>
        <w:category>
          <w:name w:val="General"/>
          <w:gallery w:val="placeholder"/>
        </w:category>
        <w:types>
          <w:type w:val="bbPlcHdr"/>
        </w:types>
        <w:behaviors>
          <w:behavior w:val="content"/>
        </w:behaviors>
        <w:guid w:val="{39B2097E-58E3-4F98-AB38-F646553B7F3E}"/>
      </w:docPartPr>
      <w:docPartBody>
        <w:p w:rsidR="00213EAB" w:rsidRDefault="00213EAB">
          <w:pPr>
            <w:pStyle w:val="FD6F81ADA8374A409997F3DC7CCB9F82"/>
          </w:pPr>
          <w:r w:rsidRPr="00FD478C">
            <w:t>Paper Title: Up to 12 Words or Two Lines</w:t>
          </w:r>
        </w:p>
      </w:docPartBody>
    </w:docPart>
    <w:docPart>
      <w:docPartPr>
        <w:name w:val="8651927EBCC04F908DDB9326D0BE392D"/>
        <w:category>
          <w:name w:val="General"/>
          <w:gallery w:val="placeholder"/>
        </w:category>
        <w:types>
          <w:type w:val="bbPlcHdr"/>
        </w:types>
        <w:behaviors>
          <w:behavior w:val="content"/>
        </w:behaviors>
        <w:guid w:val="{1F1387D3-7FAA-4FAA-B67F-0FBC699C3FBF}"/>
      </w:docPartPr>
      <w:docPartBody>
        <w:p w:rsidR="00213EAB" w:rsidRDefault="00213EAB">
          <w:pPr>
            <w:pStyle w:val="8651927EBCC04F908DDB9326D0BE392D"/>
          </w:pPr>
          <w:r w:rsidRPr="576062CF">
            <w:t>Abstract</w:t>
          </w:r>
        </w:p>
      </w:docPartBody>
    </w:docPart>
    <w:docPart>
      <w:docPartPr>
        <w:name w:val="696BEC56316E4198BEB62B6821FE2B10"/>
        <w:category>
          <w:name w:val="General"/>
          <w:gallery w:val="placeholder"/>
        </w:category>
        <w:types>
          <w:type w:val="bbPlcHdr"/>
        </w:types>
        <w:behaviors>
          <w:behavior w:val="content"/>
        </w:behaviors>
        <w:guid w:val="{7E0CAE92-CB76-4CD5-B990-C0820A43FABE}"/>
      </w:docPartPr>
      <w:docPartBody>
        <w:p w:rsidR="00213EAB" w:rsidRDefault="00213EAB">
          <w:pPr>
            <w:pStyle w:val="696BEC56316E4198BEB62B6821FE2B10"/>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881A6F8FF2EF40CFBF09F7D8A6F7326A"/>
        <w:category>
          <w:name w:val="General"/>
          <w:gallery w:val="placeholder"/>
        </w:category>
        <w:types>
          <w:type w:val="bbPlcHdr"/>
        </w:types>
        <w:behaviors>
          <w:behavior w:val="content"/>
        </w:behaviors>
        <w:guid w:val="{7AF0B844-24E1-4E50-8859-1F5B4441873B}"/>
      </w:docPartPr>
      <w:docPartBody>
        <w:p w:rsidR="00213EAB" w:rsidRDefault="00213EAB">
          <w:pPr>
            <w:pStyle w:val="881A6F8FF2EF40CFBF09F7D8A6F7326A"/>
          </w:pPr>
          <w:r w:rsidRPr="00500997">
            <w:rPr>
              <w:rStyle w:val="Emphasis"/>
            </w:rPr>
            <w:t>Keywords</w:t>
          </w:r>
          <w:r>
            <w:t>:</w:t>
          </w:r>
        </w:p>
      </w:docPartBody>
    </w:docPart>
    <w:docPart>
      <w:docPartPr>
        <w:name w:val="3BDC4C85854C4A0A8349A6BAC7D268B0"/>
        <w:category>
          <w:name w:val="General"/>
          <w:gallery w:val="placeholder"/>
        </w:category>
        <w:types>
          <w:type w:val="bbPlcHdr"/>
        </w:types>
        <w:behaviors>
          <w:behavior w:val="content"/>
        </w:behaviors>
        <w:guid w:val="{F855475E-D7F1-4B4E-8EB6-BDEED141689C}"/>
      </w:docPartPr>
      <w:docPartBody>
        <w:p w:rsidR="00213EAB" w:rsidRDefault="00213EAB">
          <w:pPr>
            <w:pStyle w:val="3BDC4C85854C4A0A8349A6BAC7D268B0"/>
          </w:pPr>
          <w:r>
            <w:t>Add keywords here.</w:t>
          </w:r>
        </w:p>
      </w:docPartBody>
    </w:docPart>
    <w:docPart>
      <w:docPartPr>
        <w:name w:val="B7F33799039944AF854832F774CF97A2"/>
        <w:category>
          <w:name w:val="General"/>
          <w:gallery w:val="placeholder"/>
        </w:category>
        <w:types>
          <w:type w:val="bbPlcHdr"/>
        </w:types>
        <w:behaviors>
          <w:behavior w:val="content"/>
        </w:behaviors>
        <w:guid w:val="{C8540CBC-A74F-4537-82E4-9422E467E75E}"/>
      </w:docPartPr>
      <w:docPartBody>
        <w:p w:rsidR="00213EAB" w:rsidRDefault="00213EAB">
          <w:pPr>
            <w:pStyle w:val="B7F33799039944AF854832F774CF97A2"/>
          </w:pPr>
          <w:r w:rsidRPr="576062CF">
            <w:t>Paper Tit</w:t>
          </w:r>
          <w:r>
            <w:t>le in Bold at the Top of Page 2</w:t>
          </w:r>
        </w:p>
      </w:docPartBody>
    </w:docPart>
    <w:docPart>
      <w:docPartPr>
        <w:name w:val="F435EAC8C7B8492C9FE7445AFEC2B487"/>
        <w:category>
          <w:name w:val="General"/>
          <w:gallery w:val="placeholder"/>
        </w:category>
        <w:types>
          <w:type w:val="bbPlcHdr"/>
        </w:types>
        <w:behaviors>
          <w:behavior w:val="content"/>
        </w:behaviors>
        <w:guid w:val="{FB8362ED-2014-400E-ABEF-82B1210E2642}"/>
      </w:docPartPr>
      <w:docPartBody>
        <w:p w:rsidR="00213EAB" w:rsidRDefault="00213EAB">
          <w:pPr>
            <w:pStyle w:val="F435EAC8C7B8492C9FE7445AFEC2B487"/>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1F6624E28222403AA3700C5482FF60D5"/>
        <w:category>
          <w:name w:val="General"/>
          <w:gallery w:val="placeholder"/>
        </w:category>
        <w:types>
          <w:type w:val="bbPlcHdr"/>
        </w:types>
        <w:behaviors>
          <w:behavior w:val="content"/>
        </w:behaviors>
        <w:guid w:val="{4B07F715-85A3-43C6-A4EE-C738FB9BD86A}"/>
      </w:docPartPr>
      <w:docPartBody>
        <w:p w:rsidR="00213EAB" w:rsidRDefault="00213EAB">
          <w:pPr>
            <w:pStyle w:val="1F6624E28222403AA3700C5482FF60D5"/>
          </w:pPr>
          <w:r w:rsidRPr="007D4A2B">
            <w:rPr>
              <w:rStyle w:val="Heading1Char"/>
              <w:i/>
              <w:iCs/>
            </w:rPr>
            <w:t>Level 1 Heading</w:t>
          </w:r>
        </w:p>
      </w:docPartBody>
    </w:docPart>
    <w:docPart>
      <w:docPartPr>
        <w:name w:val="67C609BA62BA46B190BE038C83C932B5"/>
        <w:category>
          <w:name w:val="General"/>
          <w:gallery w:val="placeholder"/>
        </w:category>
        <w:types>
          <w:type w:val="bbPlcHdr"/>
        </w:types>
        <w:behaviors>
          <w:behavior w:val="content"/>
        </w:behaviors>
        <w:guid w:val="{0737A790-C970-45F0-B303-149EE666CCD8}"/>
      </w:docPartPr>
      <w:docPartBody>
        <w:p w:rsidR="00213EAB" w:rsidRDefault="00213EAB">
          <w:pPr>
            <w:pStyle w:val="67C609BA62BA46B190BE038C83C932B5"/>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358955671AF24CA9830EEF1AE1C4D93C"/>
        <w:category>
          <w:name w:val="General"/>
          <w:gallery w:val="placeholder"/>
        </w:category>
        <w:types>
          <w:type w:val="bbPlcHdr"/>
        </w:types>
        <w:behaviors>
          <w:behavior w:val="content"/>
        </w:behaviors>
        <w:guid w:val="{14E6BC70-7DEA-419B-AC02-BE1BC69D0415}"/>
      </w:docPartPr>
      <w:docPartBody>
        <w:p w:rsidR="00213EAB" w:rsidRDefault="00213EAB">
          <w:pPr>
            <w:pStyle w:val="358955671AF24CA9830EEF1AE1C4D93C"/>
          </w:pPr>
          <w:r w:rsidRPr="007D4A2B">
            <w:t>Level 2 Heading1</w:t>
          </w:r>
        </w:p>
      </w:docPartBody>
    </w:docPart>
    <w:docPart>
      <w:docPartPr>
        <w:name w:val="BF9097F598204702AB8E721158BF4F45"/>
        <w:category>
          <w:name w:val="General"/>
          <w:gallery w:val="placeholder"/>
        </w:category>
        <w:types>
          <w:type w:val="bbPlcHdr"/>
        </w:types>
        <w:behaviors>
          <w:behavior w:val="content"/>
        </w:behaviors>
        <w:guid w:val="{E8A454DB-39D8-4286-BE3C-F1BB0C930249}"/>
      </w:docPartPr>
      <w:docPartBody>
        <w:p w:rsidR="00213EAB" w:rsidRDefault="00213EAB">
          <w:pPr>
            <w:pStyle w:val="BF9097F598204702AB8E721158BF4F45"/>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9B317E4A5AD043ABBE2D05C09344252B"/>
        <w:category>
          <w:name w:val="General"/>
          <w:gallery w:val="placeholder"/>
        </w:category>
        <w:types>
          <w:type w:val="bbPlcHdr"/>
        </w:types>
        <w:behaviors>
          <w:behavior w:val="content"/>
        </w:behaviors>
        <w:guid w:val="{D4D0F5FC-23C2-44D5-A655-621032B6651F}"/>
      </w:docPartPr>
      <w:docPartBody>
        <w:p w:rsidR="00213EAB" w:rsidRDefault="00213EAB">
          <w:pPr>
            <w:pStyle w:val="9B317E4A5AD043ABBE2D05C09344252B"/>
          </w:pPr>
          <w:r w:rsidRPr="007D4A2B">
            <w:rPr>
              <w:rStyle w:val="Heading3Char"/>
            </w:rPr>
            <w:t>Level 3 Heading</w:t>
          </w:r>
        </w:p>
      </w:docPartBody>
    </w:docPart>
    <w:docPart>
      <w:docPartPr>
        <w:name w:val="9BCA718711B74A2786E716EF40F1BC7C"/>
        <w:category>
          <w:name w:val="General"/>
          <w:gallery w:val="placeholder"/>
        </w:category>
        <w:types>
          <w:type w:val="bbPlcHdr"/>
        </w:types>
        <w:behaviors>
          <w:behavior w:val="content"/>
        </w:behaviors>
        <w:guid w:val="{9D83B717-1FF0-45F9-989A-7AA325F2C2ED}"/>
      </w:docPartPr>
      <w:docPartBody>
        <w:p w:rsidR="00213EAB" w:rsidRDefault="00213EAB">
          <w:pPr>
            <w:pStyle w:val="9BCA718711B74A2786E716EF40F1BC7C"/>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BB1ABBF577734C8FB0B10E4DC3454F04"/>
        <w:category>
          <w:name w:val="General"/>
          <w:gallery w:val="placeholder"/>
        </w:category>
        <w:types>
          <w:type w:val="bbPlcHdr"/>
        </w:types>
        <w:behaviors>
          <w:behavior w:val="content"/>
        </w:behaviors>
        <w:guid w:val="{273AC954-1B2D-4164-ABB5-1CCEEEADCE1C}"/>
      </w:docPartPr>
      <w:docPartBody>
        <w:p w:rsidR="00213EAB" w:rsidRDefault="00213EAB">
          <w:pPr>
            <w:pStyle w:val="BB1ABBF577734C8FB0B10E4DC3454F04"/>
          </w:pPr>
          <w:r w:rsidRPr="007D4A2B">
            <w:rPr>
              <w:rStyle w:val="Heading4Char"/>
            </w:rPr>
            <w:t>Level 4 Heading.</w:t>
          </w:r>
        </w:p>
      </w:docPartBody>
    </w:docPart>
    <w:docPart>
      <w:docPartPr>
        <w:name w:val="35BC8DE0DD644A23B931C8F093D13A5E"/>
        <w:category>
          <w:name w:val="General"/>
          <w:gallery w:val="placeholder"/>
        </w:category>
        <w:types>
          <w:type w:val="bbPlcHdr"/>
        </w:types>
        <w:behaviors>
          <w:behavior w:val="content"/>
        </w:behaviors>
        <w:guid w:val="{7F30DADD-722D-4291-A627-42EBBD6DAFEF}"/>
      </w:docPartPr>
      <w:docPartBody>
        <w:p w:rsidR="00213EAB" w:rsidRDefault="00213EAB">
          <w:pPr>
            <w:pStyle w:val="35BC8DE0DD644A23B931C8F093D13A5E"/>
          </w:pPr>
          <w:r>
            <w:t xml:space="preserve">When using headings, don’t skip levels. If you need a heading 3, 4, or 5 with no text following it before the next heading, add a period at the end of </w:t>
          </w:r>
          <w:r>
            <w:t>the heading and start a new paragraph for your subheading and its text. When citing any quote or text that consists of three or more lines, APA guidelines call for block-quote format:</w:t>
          </w:r>
        </w:p>
      </w:docPartBody>
    </w:docPart>
    <w:docPart>
      <w:docPartPr>
        <w:name w:val="9A1153C9B8D742B393C1292AB76A3542"/>
        <w:category>
          <w:name w:val="General"/>
          <w:gallery w:val="placeholder"/>
        </w:category>
        <w:types>
          <w:type w:val="bbPlcHdr"/>
        </w:types>
        <w:behaviors>
          <w:behavior w:val="content"/>
        </w:behaviors>
        <w:guid w:val="{A6564D49-2BA3-4CE5-9128-8E4610EACF89}"/>
      </w:docPartPr>
      <w:docPartBody>
        <w:p w:rsidR="00213EAB" w:rsidRDefault="00213EAB">
          <w:pPr>
            <w:pStyle w:val="9A1153C9B8D742B393C1292AB76A3542"/>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59D09BA1AE504EDB8059052DA7BCC3B7"/>
        <w:category>
          <w:name w:val="General"/>
          <w:gallery w:val="placeholder"/>
        </w:category>
        <w:types>
          <w:type w:val="bbPlcHdr"/>
        </w:types>
        <w:behaviors>
          <w:behavior w:val="content"/>
        </w:behaviors>
        <w:guid w:val="{662AD4DF-EBD5-4638-BBC9-05B09E34147A}"/>
      </w:docPartPr>
      <w:docPartBody>
        <w:p w:rsidR="00213EAB" w:rsidRDefault="00213EAB">
          <w:pPr>
            <w:pStyle w:val="59D09BA1AE504EDB8059052DA7BCC3B7"/>
          </w:pPr>
          <w:r>
            <w:t>Last Name (Year) citations can be used when writing a paper in narrative form. Parenthetical citations are also appropriate (Last Name, Year).</w:t>
          </w:r>
        </w:p>
      </w:docPartBody>
    </w:docPart>
    <w:docPart>
      <w:docPartPr>
        <w:name w:val="9556D976D06646C1AA40C4866C29367B"/>
        <w:category>
          <w:name w:val="General"/>
          <w:gallery w:val="placeholder"/>
        </w:category>
        <w:types>
          <w:type w:val="bbPlcHdr"/>
        </w:types>
        <w:behaviors>
          <w:behavior w:val="content"/>
        </w:behaviors>
        <w:guid w:val="{9A9D663D-7FF1-4295-A5CA-29218F0349AA}"/>
      </w:docPartPr>
      <w:docPartBody>
        <w:p w:rsidR="00213EAB" w:rsidRDefault="00213EAB">
          <w:pPr>
            <w:pStyle w:val="9556D976D06646C1AA40C4866C29367B"/>
          </w:pPr>
          <w:r w:rsidRPr="007D4A2B">
            <w:rPr>
              <w:rStyle w:val="Heading5Char"/>
            </w:rPr>
            <w:t>Level 5 Heading.</w:t>
          </w:r>
        </w:p>
      </w:docPartBody>
    </w:docPart>
    <w:docPart>
      <w:docPartPr>
        <w:name w:val="10882FBB831E42D789132DD9E3A51504"/>
        <w:category>
          <w:name w:val="General"/>
          <w:gallery w:val="placeholder"/>
        </w:category>
        <w:types>
          <w:type w:val="bbPlcHdr"/>
        </w:types>
        <w:behaviors>
          <w:behavior w:val="content"/>
        </w:behaviors>
        <w:guid w:val="{55152711-32AC-48C3-850D-24CCEDEF68B3}"/>
      </w:docPartPr>
      <w:docPartBody>
        <w:p w:rsidR="00213EAB" w:rsidRDefault="00213EAB">
          <w:pPr>
            <w:pStyle w:val="10882FBB831E42D789132DD9E3A51504"/>
          </w:pPr>
          <w:r>
            <w:t xml:space="preserve">Like all sections of your paper, references start on their own page, like the page that follows this one. All </w:t>
          </w:r>
          <w:r>
            <w:t>in-text citations should also be included your references.</w:t>
          </w:r>
        </w:p>
      </w:docPartBody>
    </w:docPart>
    <w:docPart>
      <w:docPartPr>
        <w:name w:val="7C1A64D546CD49EA9A28B198892F749B"/>
        <w:category>
          <w:name w:val="General"/>
          <w:gallery w:val="placeholder"/>
        </w:category>
        <w:types>
          <w:type w:val="bbPlcHdr"/>
        </w:types>
        <w:behaviors>
          <w:behavior w:val="content"/>
        </w:behaviors>
        <w:guid w:val="{ED61D6CA-847E-46F2-8F87-93347F120263}"/>
      </w:docPartPr>
      <w:docPartBody>
        <w:p w:rsidR="00213EAB" w:rsidRDefault="00213EAB">
          <w:pPr>
            <w:pStyle w:val="7C1A64D546CD49EA9A28B198892F749B"/>
          </w:pPr>
          <w:r w:rsidRPr="576062CF">
            <w:t>References</w:t>
          </w:r>
        </w:p>
      </w:docPartBody>
    </w:docPart>
    <w:docPart>
      <w:docPartPr>
        <w:name w:val="A12861FEC71F4166BAF1E6F163509B65"/>
        <w:category>
          <w:name w:val="General"/>
          <w:gallery w:val="placeholder"/>
        </w:category>
        <w:types>
          <w:type w:val="bbPlcHdr"/>
        </w:types>
        <w:behaviors>
          <w:behavior w:val="content"/>
        </w:behaviors>
        <w:guid w:val="{26135C09-DE2C-4EF3-A133-6305AFD47917}"/>
      </w:docPartPr>
      <w:docPartBody>
        <w:p w:rsidR="00213EAB" w:rsidRDefault="00213EAB">
          <w:pPr>
            <w:pStyle w:val="A12861FEC71F4166BAF1E6F163509B65"/>
          </w:pPr>
          <w:r>
            <w:t>Last Name, A. B. (Year). Article Title.</w:t>
          </w:r>
        </w:p>
      </w:docPartBody>
    </w:docPart>
    <w:docPart>
      <w:docPartPr>
        <w:name w:val="3D654612454D4454BD63B84C69BF6CC9"/>
        <w:category>
          <w:name w:val="General"/>
          <w:gallery w:val="placeholder"/>
        </w:category>
        <w:types>
          <w:type w:val="bbPlcHdr"/>
        </w:types>
        <w:behaviors>
          <w:behavior w:val="content"/>
        </w:behaviors>
        <w:guid w:val="{44FA4639-52D5-44B0-BB6A-C3543A286BC5}"/>
      </w:docPartPr>
      <w:docPartBody>
        <w:p w:rsidR="00213EAB" w:rsidRDefault="00213EAB">
          <w:pPr>
            <w:pStyle w:val="3D654612454D4454BD63B84C69BF6CC9"/>
          </w:pPr>
          <w:r w:rsidRPr="00530EF3">
            <w:rPr>
              <w:rStyle w:val="Emphasis"/>
            </w:rPr>
            <w:t>Journal Title</w:t>
          </w:r>
        </w:p>
      </w:docPartBody>
    </w:docPart>
    <w:docPart>
      <w:docPartPr>
        <w:name w:val="096E720F363B40F49C9E968F383240A6"/>
        <w:category>
          <w:name w:val="General"/>
          <w:gallery w:val="placeholder"/>
        </w:category>
        <w:types>
          <w:type w:val="bbPlcHdr"/>
        </w:types>
        <w:behaviors>
          <w:behavior w:val="content"/>
        </w:behaviors>
        <w:guid w:val="{05A6C961-60C3-44E3-86AB-FE7AB2149709}"/>
      </w:docPartPr>
      <w:docPartBody>
        <w:p w:rsidR="00213EAB" w:rsidRDefault="00213EAB">
          <w:pPr>
            <w:pStyle w:val="096E720F363B40F49C9E968F383240A6"/>
          </w:pPr>
          <w:r w:rsidRPr="00530EF3">
            <w:t xml:space="preserve">, Pages #-#. </w:t>
          </w:r>
          <w:r w:rsidRPr="00530EF3">
            <w:t>URL.</w:t>
          </w:r>
        </w:p>
      </w:docPartBody>
    </w:docPart>
    <w:docPart>
      <w:docPartPr>
        <w:name w:val="303FD759104B4AE7B5780BC65D308E0F"/>
        <w:category>
          <w:name w:val="General"/>
          <w:gallery w:val="placeholder"/>
        </w:category>
        <w:types>
          <w:type w:val="bbPlcHdr"/>
        </w:types>
        <w:behaviors>
          <w:behavior w:val="content"/>
        </w:behaviors>
        <w:guid w:val="{D5E601E9-CB11-49D9-9A57-CB00FA94B973}"/>
      </w:docPartPr>
      <w:docPartBody>
        <w:p w:rsidR="00213EAB" w:rsidRDefault="00213EAB">
          <w:pPr>
            <w:pStyle w:val="303FD759104B4AE7B5780BC65D308E0F"/>
          </w:pPr>
          <w:r w:rsidRPr="72E609EB">
            <w:rPr>
              <w:color w:val="156082" w:themeColor="accent1"/>
              <w:u w:val="single"/>
            </w:rPr>
            <w:t>URL</w:t>
          </w:r>
          <w:r>
            <w:t>.</w:t>
          </w:r>
        </w:p>
      </w:docPartBody>
    </w:docPart>
    <w:docPart>
      <w:docPartPr>
        <w:name w:val="B4169745EAE24D2483AE5E95B278E658"/>
        <w:category>
          <w:name w:val="General"/>
          <w:gallery w:val="placeholder"/>
        </w:category>
        <w:types>
          <w:type w:val="bbPlcHdr"/>
        </w:types>
        <w:behaviors>
          <w:behavior w:val="content"/>
        </w:behaviors>
        <w:guid w:val="{646C095B-FF54-40C8-8792-811135D0DE5B}"/>
      </w:docPartPr>
      <w:docPartBody>
        <w:p w:rsidR="00213EAB" w:rsidRDefault="00213EAB">
          <w:pPr>
            <w:pStyle w:val="B4169745EAE24D2483AE5E95B278E658"/>
          </w:pPr>
          <w:r w:rsidRPr="00530EF3">
            <w:t>Last Name, C. D. (Year).</w:t>
          </w:r>
        </w:p>
      </w:docPartBody>
    </w:docPart>
    <w:docPart>
      <w:docPartPr>
        <w:name w:val="BBBEEC362B2A4CFAA9D40BD1CE848C54"/>
        <w:category>
          <w:name w:val="General"/>
          <w:gallery w:val="placeholder"/>
        </w:category>
        <w:types>
          <w:type w:val="bbPlcHdr"/>
        </w:types>
        <w:behaviors>
          <w:behavior w:val="content"/>
        </w:behaviors>
        <w:guid w:val="{00976E5A-5FFD-423F-877A-83D3A343924B}"/>
      </w:docPartPr>
      <w:docPartBody>
        <w:p w:rsidR="00213EAB" w:rsidRDefault="00213EAB">
          <w:pPr>
            <w:pStyle w:val="BBBEEC362B2A4CFAA9D40BD1CE848C54"/>
          </w:pPr>
          <w:r w:rsidRPr="00530EF3">
            <w:rPr>
              <w:rStyle w:val="Emphasis"/>
            </w:rPr>
            <w:t>Book Title</w:t>
          </w:r>
        </w:p>
      </w:docPartBody>
    </w:docPart>
    <w:docPart>
      <w:docPartPr>
        <w:name w:val="EEE2BD291023432785EE9D9E27605E5B"/>
        <w:category>
          <w:name w:val="General"/>
          <w:gallery w:val="placeholder"/>
        </w:category>
        <w:types>
          <w:type w:val="bbPlcHdr"/>
        </w:types>
        <w:behaviors>
          <w:behavior w:val="content"/>
        </w:behaviors>
        <w:guid w:val="{3BFE94C2-FCCE-4F9B-AB54-ADC0AC71AAEC}"/>
      </w:docPartPr>
      <w:docPartBody>
        <w:p w:rsidR="00213EAB" w:rsidRDefault="00213EAB">
          <w:pPr>
            <w:pStyle w:val="EEE2BD291023432785EE9D9E27605E5B"/>
          </w:pPr>
          <w:r w:rsidRPr="72E609EB">
            <w:rPr>
              <w:color w:val="156082" w:themeColor="accent1"/>
              <w:u w:val="single"/>
            </w:rPr>
            <w:t>URL</w:t>
          </w:r>
          <w:r>
            <w:t>.</w:t>
          </w:r>
        </w:p>
      </w:docPartBody>
    </w:docPart>
    <w:docPart>
      <w:docPartPr>
        <w:name w:val="C45B57DDD7834098B97E43EFCAA21511"/>
        <w:category>
          <w:name w:val="General"/>
          <w:gallery w:val="placeholder"/>
        </w:category>
        <w:types>
          <w:type w:val="bbPlcHdr"/>
        </w:types>
        <w:behaviors>
          <w:behavior w:val="content"/>
        </w:behaviors>
        <w:guid w:val="{4D3D6786-236C-485F-B97D-6F71C3D38F67}"/>
      </w:docPartPr>
      <w:docPartBody>
        <w:p w:rsidR="00213EAB" w:rsidRDefault="00213EAB">
          <w:pPr>
            <w:pStyle w:val="C45B57DDD7834098B97E43EFCAA21511"/>
          </w:pPr>
          <w:r>
            <w:t>Last Name, D. E., Last Name, F. G. (Year).</w:t>
          </w:r>
        </w:p>
      </w:docPartBody>
    </w:docPart>
    <w:docPart>
      <w:docPartPr>
        <w:name w:val="C470403E675C4992AD43298431B18FB0"/>
        <w:category>
          <w:name w:val="General"/>
          <w:gallery w:val="placeholder"/>
        </w:category>
        <w:types>
          <w:type w:val="bbPlcHdr"/>
        </w:types>
        <w:behaviors>
          <w:behavior w:val="content"/>
        </w:behaviors>
        <w:guid w:val="{8A85AEE7-BC07-4183-A71F-37EF4C119FEB}"/>
      </w:docPartPr>
      <w:docPartBody>
        <w:p w:rsidR="00213EAB" w:rsidRDefault="00213EAB">
          <w:pPr>
            <w:pStyle w:val="C470403E675C4992AD43298431B18FB0"/>
          </w:pPr>
          <w:r w:rsidRPr="00530EF3">
            <w:rPr>
              <w:rStyle w:val="Emphasis"/>
            </w:rPr>
            <w:t>Report Title</w:t>
          </w:r>
        </w:p>
      </w:docPartBody>
    </w:docPart>
    <w:docPart>
      <w:docPartPr>
        <w:name w:val="E0641A5D900649F9B9862A5994F91976"/>
        <w:category>
          <w:name w:val="General"/>
          <w:gallery w:val="placeholder"/>
        </w:category>
        <w:types>
          <w:type w:val="bbPlcHdr"/>
        </w:types>
        <w:behaviors>
          <w:behavior w:val="content"/>
        </w:behaviors>
        <w:guid w:val="{D4A0604D-5A7C-4385-846C-96DFF15E4EEB}"/>
      </w:docPartPr>
      <w:docPartBody>
        <w:p w:rsidR="00213EAB" w:rsidRDefault="00213EAB">
          <w:pPr>
            <w:pStyle w:val="E0641A5D900649F9B9862A5994F91976"/>
          </w:pPr>
          <w:r w:rsidRPr="72E609EB">
            <w:rPr>
              <w:color w:val="156082" w:themeColor="accent1"/>
              <w:u w:val="single"/>
            </w:rPr>
            <w:t>URL</w:t>
          </w:r>
          <w:r>
            <w:t>.</w:t>
          </w:r>
        </w:p>
      </w:docPartBody>
    </w:docPart>
    <w:docPart>
      <w:docPartPr>
        <w:name w:val="7DA844166955454EA4B32B403DE105EB"/>
        <w:category>
          <w:name w:val="General"/>
          <w:gallery w:val="placeholder"/>
        </w:category>
        <w:types>
          <w:type w:val="bbPlcHdr"/>
        </w:types>
        <w:behaviors>
          <w:behavior w:val="content"/>
        </w:behaviors>
        <w:guid w:val="{0526BF60-FC8B-4BF0-86F0-F9533A152874}"/>
      </w:docPartPr>
      <w:docPartBody>
        <w:p w:rsidR="00213EAB" w:rsidRDefault="00213EAB">
          <w:pPr>
            <w:pStyle w:val="7DA844166955454EA4B32B403DE105EB"/>
          </w:pPr>
          <w:r>
            <w:t>Last Name, H. I. (Year, Month Day). Article Title/Headline.</w:t>
          </w:r>
        </w:p>
      </w:docPartBody>
    </w:docPart>
    <w:docPart>
      <w:docPartPr>
        <w:name w:val="832E1FF7DB1B4F79B73BBD48B3177D51"/>
        <w:category>
          <w:name w:val="General"/>
          <w:gallery w:val="placeholder"/>
        </w:category>
        <w:types>
          <w:type w:val="bbPlcHdr"/>
        </w:types>
        <w:behaviors>
          <w:behavior w:val="content"/>
        </w:behaviors>
        <w:guid w:val="{AC0C29A3-3524-487E-85A6-2C33087AB20E}"/>
      </w:docPartPr>
      <w:docPartBody>
        <w:p w:rsidR="00213EAB" w:rsidRDefault="00213EAB">
          <w:pPr>
            <w:pStyle w:val="832E1FF7DB1B4F79B73BBD48B3177D51"/>
          </w:pPr>
          <w:r w:rsidRPr="00530EF3">
            <w:rPr>
              <w:rStyle w:val="Emphasis"/>
            </w:rPr>
            <w:t>Periodical.</w:t>
          </w:r>
        </w:p>
      </w:docPartBody>
    </w:docPart>
    <w:docPart>
      <w:docPartPr>
        <w:name w:val="66994AA4C1D947C89509BC095C0BE626"/>
        <w:category>
          <w:name w:val="General"/>
          <w:gallery w:val="placeholder"/>
        </w:category>
        <w:types>
          <w:type w:val="bbPlcHdr"/>
        </w:types>
        <w:behaviors>
          <w:behavior w:val="content"/>
        </w:behaviors>
        <w:guid w:val="{0316D0BA-CF17-4C27-9E35-71A2CE8271C9}"/>
      </w:docPartPr>
      <w:docPartBody>
        <w:p w:rsidR="00213EAB" w:rsidRDefault="00213EAB">
          <w:pPr>
            <w:pStyle w:val="66994AA4C1D947C89509BC095C0BE626"/>
          </w:pPr>
          <w:r>
            <w:t>Organization Name. (Year, Month Day).</w:t>
          </w:r>
        </w:p>
      </w:docPartBody>
    </w:docPart>
    <w:docPart>
      <w:docPartPr>
        <w:name w:val="1F99F4B59A184003B55A594A5300653D"/>
        <w:category>
          <w:name w:val="General"/>
          <w:gallery w:val="placeholder"/>
        </w:category>
        <w:types>
          <w:type w:val="bbPlcHdr"/>
        </w:types>
        <w:behaviors>
          <w:behavior w:val="content"/>
        </w:behaviors>
        <w:guid w:val="{694ACACF-CFBB-4588-B6BE-EE101A7A07AA}"/>
      </w:docPartPr>
      <w:docPartBody>
        <w:p w:rsidR="00213EAB" w:rsidRDefault="00213EAB">
          <w:pPr>
            <w:pStyle w:val="1F99F4B59A184003B55A594A5300653D"/>
          </w:pPr>
          <w:r w:rsidRPr="00530EF3">
            <w:rPr>
              <w:rStyle w:val="Emphasis"/>
            </w:rPr>
            <w:t>Webpage Title.</w:t>
          </w:r>
        </w:p>
      </w:docPartBody>
    </w:docPart>
    <w:docPart>
      <w:docPartPr>
        <w:name w:val="9E40BEE685064B98BF0A097A2A136598"/>
        <w:category>
          <w:name w:val="General"/>
          <w:gallery w:val="placeholder"/>
        </w:category>
        <w:types>
          <w:type w:val="bbPlcHdr"/>
        </w:types>
        <w:behaviors>
          <w:behavior w:val="content"/>
        </w:behaviors>
        <w:guid w:val="{E5E4688F-3F1A-471A-83EC-0DEA09BCDD29}"/>
      </w:docPartPr>
      <w:docPartBody>
        <w:p w:rsidR="00213EAB" w:rsidRDefault="00213EAB">
          <w:pPr>
            <w:pStyle w:val="9E40BEE685064B98BF0A097A2A136598"/>
          </w:pPr>
          <w:r w:rsidRPr="72E609EB">
            <w:rPr>
              <w:color w:val="156082" w:themeColor="accent1"/>
              <w:u w:val="single"/>
            </w:rPr>
            <w:t>URL</w:t>
          </w:r>
          <w:r>
            <w:t>.</w:t>
          </w:r>
        </w:p>
      </w:docPartBody>
    </w:docPart>
    <w:docPart>
      <w:docPartPr>
        <w:name w:val="612F6D8105B64B9E87827167E2581FA7"/>
        <w:category>
          <w:name w:val="General"/>
          <w:gallery w:val="placeholder"/>
        </w:category>
        <w:types>
          <w:type w:val="bbPlcHdr"/>
        </w:types>
        <w:behaviors>
          <w:behavior w:val="content"/>
        </w:behaviors>
        <w:guid w:val="{ABCB0F54-9632-42E9-8F18-0E6E6B642BAC}"/>
      </w:docPartPr>
      <w:docPartBody>
        <w:p w:rsidR="00213EAB" w:rsidRDefault="00213EAB">
          <w:pPr>
            <w:pStyle w:val="612F6D8105B64B9E87827167E2581FA7"/>
          </w:pPr>
          <w:r>
            <w:t>Footnotes</w:t>
          </w:r>
        </w:p>
      </w:docPartBody>
    </w:docPart>
    <w:docPart>
      <w:docPartPr>
        <w:name w:val="8244D318B9434AC58B86DD8F549D9DD2"/>
        <w:category>
          <w:name w:val="General"/>
          <w:gallery w:val="placeholder"/>
        </w:category>
        <w:types>
          <w:type w:val="bbPlcHdr"/>
        </w:types>
        <w:behaviors>
          <w:behavior w:val="content"/>
        </w:behaviors>
        <w:guid w:val="{55B8CE95-D179-45B9-A4CB-14B55B7A7208}"/>
      </w:docPartPr>
      <w:docPartBody>
        <w:p w:rsidR="00213EAB" w:rsidRDefault="00213EAB">
          <w:pPr>
            <w:pStyle w:val="8244D318B9434AC58B86DD8F549D9DD2"/>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w:t>
          </w:r>
          <w:r>
            <w:t>on’t forget to delete its in-text reference at the end of the sample Heading 2 paragraph on the first page of body content in this template.</w:t>
          </w:r>
        </w:p>
      </w:docPartBody>
    </w:docPart>
    <w:docPart>
      <w:docPartPr>
        <w:name w:val="FB5A9D7BC3444EE1997D25DC9241ACBE"/>
        <w:category>
          <w:name w:val="General"/>
          <w:gallery w:val="placeholder"/>
        </w:category>
        <w:types>
          <w:type w:val="bbPlcHdr"/>
        </w:types>
        <w:behaviors>
          <w:behavior w:val="content"/>
        </w:behaviors>
        <w:guid w:val="{BAAF002C-3507-4504-B761-A2F286E0CA17}"/>
      </w:docPartPr>
      <w:docPartBody>
        <w:p w:rsidR="00213EAB" w:rsidRDefault="00213EAB">
          <w:pPr>
            <w:pStyle w:val="FB5A9D7BC3444EE1997D25DC9241ACBE"/>
          </w:pPr>
          <w:r w:rsidRPr="576062CF">
            <w:t>Tables</w:t>
          </w:r>
        </w:p>
      </w:docPartBody>
    </w:docPart>
    <w:docPart>
      <w:docPartPr>
        <w:name w:val="049B9783C52147BC9E0750F1EC199B4F"/>
        <w:category>
          <w:name w:val="General"/>
          <w:gallery w:val="placeholder"/>
        </w:category>
        <w:types>
          <w:type w:val="bbPlcHdr"/>
        </w:types>
        <w:behaviors>
          <w:behavior w:val="content"/>
        </w:behaviors>
        <w:guid w:val="{B050271A-EA31-48F8-9E78-9C166A0AB79A}"/>
      </w:docPartPr>
      <w:docPartBody>
        <w:p w:rsidR="00213EAB" w:rsidRDefault="00213EAB">
          <w:pPr>
            <w:pStyle w:val="049B9783C52147BC9E0750F1EC199B4F"/>
          </w:pPr>
          <w:r>
            <w:t>Table 1</w:t>
          </w:r>
        </w:p>
      </w:docPartBody>
    </w:docPart>
    <w:docPart>
      <w:docPartPr>
        <w:name w:val="9C756F4D172C4A9094E8A768FC71ECDB"/>
        <w:category>
          <w:name w:val="General"/>
          <w:gallery w:val="placeholder"/>
        </w:category>
        <w:types>
          <w:type w:val="bbPlcHdr"/>
        </w:types>
        <w:behaviors>
          <w:behavior w:val="content"/>
        </w:behaviors>
        <w:guid w:val="{0D411683-50CD-4D5E-BDF3-C15624289C9E}"/>
      </w:docPartPr>
      <w:docPartBody>
        <w:p w:rsidR="00213EAB" w:rsidRDefault="00213EAB">
          <w:pPr>
            <w:pStyle w:val="9C756F4D172C4A9094E8A768FC71ECDB"/>
          </w:pPr>
          <w:r w:rsidRPr="00530EF3">
            <w:t>Table Title</w:t>
          </w:r>
        </w:p>
      </w:docPartBody>
    </w:docPart>
    <w:docPart>
      <w:docPartPr>
        <w:name w:val="30E483F2BBE14229A70E58F6D4C95266"/>
        <w:category>
          <w:name w:val="General"/>
          <w:gallery w:val="placeholder"/>
        </w:category>
        <w:types>
          <w:type w:val="bbPlcHdr"/>
        </w:types>
        <w:behaviors>
          <w:behavior w:val="content"/>
        </w:behaviors>
        <w:guid w:val="{58E76535-DC5B-411B-964D-BF86A6BF9CEA}"/>
      </w:docPartPr>
      <w:docPartBody>
        <w:p w:rsidR="00213EAB" w:rsidRDefault="00213EAB">
          <w:pPr>
            <w:pStyle w:val="30E483F2BBE14229A70E58F6D4C95266"/>
          </w:pPr>
          <w:r w:rsidRPr="576062CF">
            <w:t>Column Head</w:t>
          </w:r>
        </w:p>
      </w:docPartBody>
    </w:docPart>
    <w:docPart>
      <w:docPartPr>
        <w:name w:val="3F87F76FBDAC4FA392BDA364A70C4872"/>
        <w:category>
          <w:name w:val="General"/>
          <w:gallery w:val="placeholder"/>
        </w:category>
        <w:types>
          <w:type w:val="bbPlcHdr"/>
        </w:types>
        <w:behaviors>
          <w:behavior w:val="content"/>
        </w:behaviors>
        <w:guid w:val="{CCD75998-87E0-4E51-AE6B-E70F227F94D8}"/>
      </w:docPartPr>
      <w:docPartBody>
        <w:p w:rsidR="00213EAB" w:rsidRDefault="00213EAB">
          <w:pPr>
            <w:pStyle w:val="3F87F76FBDAC4FA392BDA364A70C4872"/>
          </w:pPr>
          <w:r w:rsidRPr="576062CF">
            <w:t>Column Head</w:t>
          </w:r>
        </w:p>
      </w:docPartBody>
    </w:docPart>
    <w:docPart>
      <w:docPartPr>
        <w:name w:val="C6646E2302AE4FF5834F26C44C3EE640"/>
        <w:category>
          <w:name w:val="General"/>
          <w:gallery w:val="placeholder"/>
        </w:category>
        <w:types>
          <w:type w:val="bbPlcHdr"/>
        </w:types>
        <w:behaviors>
          <w:behavior w:val="content"/>
        </w:behaviors>
        <w:guid w:val="{9AD4FBB2-2DE8-4610-B6DA-37B47E797B3D}"/>
      </w:docPartPr>
      <w:docPartBody>
        <w:p w:rsidR="00213EAB" w:rsidRDefault="00213EAB">
          <w:pPr>
            <w:pStyle w:val="C6646E2302AE4FF5834F26C44C3EE640"/>
          </w:pPr>
          <w:r w:rsidRPr="576062CF">
            <w:t>Column Head</w:t>
          </w:r>
        </w:p>
      </w:docPartBody>
    </w:docPart>
    <w:docPart>
      <w:docPartPr>
        <w:name w:val="A2B34B821F1C4ED7A93410A462D99AD8"/>
        <w:category>
          <w:name w:val="General"/>
          <w:gallery w:val="placeholder"/>
        </w:category>
        <w:types>
          <w:type w:val="bbPlcHdr"/>
        </w:types>
        <w:behaviors>
          <w:behavior w:val="content"/>
        </w:behaviors>
        <w:guid w:val="{48077A6F-9B32-443E-AB47-8231DC730862}"/>
      </w:docPartPr>
      <w:docPartBody>
        <w:p w:rsidR="00213EAB" w:rsidRDefault="00213EAB">
          <w:pPr>
            <w:pStyle w:val="A2B34B821F1C4ED7A93410A462D99AD8"/>
          </w:pPr>
          <w:r w:rsidRPr="576062CF">
            <w:t>Column Head</w:t>
          </w:r>
        </w:p>
      </w:docPartBody>
    </w:docPart>
    <w:docPart>
      <w:docPartPr>
        <w:name w:val="33B1CF9020584156AE99FB61663A3BF3"/>
        <w:category>
          <w:name w:val="General"/>
          <w:gallery w:val="placeholder"/>
        </w:category>
        <w:types>
          <w:type w:val="bbPlcHdr"/>
        </w:types>
        <w:behaviors>
          <w:behavior w:val="content"/>
        </w:behaviors>
        <w:guid w:val="{EF32DE0E-8990-4FB9-B98C-DEFD8E7A2EB1}"/>
      </w:docPartPr>
      <w:docPartBody>
        <w:p w:rsidR="00213EAB" w:rsidRDefault="00213EAB">
          <w:pPr>
            <w:pStyle w:val="33B1CF9020584156AE99FB61663A3BF3"/>
          </w:pPr>
          <w:r w:rsidRPr="576062CF">
            <w:t>Column Head</w:t>
          </w:r>
        </w:p>
      </w:docPartBody>
    </w:docPart>
    <w:docPart>
      <w:docPartPr>
        <w:name w:val="F0D55259FC2D40899093090902F67FC8"/>
        <w:category>
          <w:name w:val="General"/>
          <w:gallery w:val="placeholder"/>
        </w:category>
        <w:types>
          <w:type w:val="bbPlcHdr"/>
        </w:types>
        <w:behaviors>
          <w:behavior w:val="content"/>
        </w:behaviors>
        <w:guid w:val="{23B2494B-7C37-478A-957A-815142C7F8C3}"/>
      </w:docPartPr>
      <w:docPartBody>
        <w:p w:rsidR="00213EAB" w:rsidRDefault="00213EAB">
          <w:pPr>
            <w:pStyle w:val="F0D55259FC2D40899093090902F67FC8"/>
          </w:pPr>
          <w:r w:rsidRPr="576062CF">
            <w:t>Row Head</w:t>
          </w:r>
        </w:p>
      </w:docPartBody>
    </w:docPart>
    <w:docPart>
      <w:docPartPr>
        <w:name w:val="04CE8D4686CC443690851682BF764AAF"/>
        <w:category>
          <w:name w:val="General"/>
          <w:gallery w:val="placeholder"/>
        </w:category>
        <w:types>
          <w:type w:val="bbPlcHdr"/>
        </w:types>
        <w:behaviors>
          <w:behavior w:val="content"/>
        </w:behaviors>
        <w:guid w:val="{5C78B0B6-B2D2-47AB-89C3-AA86067AE3A1}"/>
      </w:docPartPr>
      <w:docPartBody>
        <w:p w:rsidR="00213EAB" w:rsidRDefault="00213EAB">
          <w:pPr>
            <w:pStyle w:val="04CE8D4686CC443690851682BF764AAF"/>
          </w:pPr>
          <w:r>
            <w:t>123</w:t>
          </w:r>
        </w:p>
      </w:docPartBody>
    </w:docPart>
    <w:docPart>
      <w:docPartPr>
        <w:name w:val="05EDB204B11D47ECB5149F2008AF5844"/>
        <w:category>
          <w:name w:val="General"/>
          <w:gallery w:val="placeholder"/>
        </w:category>
        <w:types>
          <w:type w:val="bbPlcHdr"/>
        </w:types>
        <w:behaviors>
          <w:behavior w:val="content"/>
        </w:behaviors>
        <w:guid w:val="{451CFB26-92D1-47C8-BBF4-41E1007B5978}"/>
      </w:docPartPr>
      <w:docPartBody>
        <w:p w:rsidR="00213EAB" w:rsidRDefault="00213EAB">
          <w:pPr>
            <w:pStyle w:val="05EDB204B11D47ECB5149F2008AF5844"/>
          </w:pPr>
          <w:r>
            <w:t>123</w:t>
          </w:r>
        </w:p>
      </w:docPartBody>
    </w:docPart>
    <w:docPart>
      <w:docPartPr>
        <w:name w:val="3638EB262A904A39889EA1DEADF8469F"/>
        <w:category>
          <w:name w:val="General"/>
          <w:gallery w:val="placeholder"/>
        </w:category>
        <w:types>
          <w:type w:val="bbPlcHdr"/>
        </w:types>
        <w:behaviors>
          <w:behavior w:val="content"/>
        </w:behaviors>
        <w:guid w:val="{2D7A2588-5D8F-4D47-91AD-6C2296FCF0D3}"/>
      </w:docPartPr>
      <w:docPartBody>
        <w:p w:rsidR="00213EAB" w:rsidRDefault="00213EAB">
          <w:pPr>
            <w:pStyle w:val="3638EB262A904A39889EA1DEADF8469F"/>
          </w:pPr>
          <w:r>
            <w:t>123</w:t>
          </w:r>
        </w:p>
      </w:docPartBody>
    </w:docPart>
    <w:docPart>
      <w:docPartPr>
        <w:name w:val="D19F6BE0E052490B81F4475BD50BD385"/>
        <w:category>
          <w:name w:val="General"/>
          <w:gallery w:val="placeholder"/>
        </w:category>
        <w:types>
          <w:type w:val="bbPlcHdr"/>
        </w:types>
        <w:behaviors>
          <w:behavior w:val="content"/>
        </w:behaviors>
        <w:guid w:val="{61EF37DA-C9BB-4129-9664-006A6BFAD614}"/>
      </w:docPartPr>
      <w:docPartBody>
        <w:p w:rsidR="00213EAB" w:rsidRDefault="00213EAB">
          <w:pPr>
            <w:pStyle w:val="D19F6BE0E052490B81F4475BD50BD385"/>
          </w:pPr>
          <w:r>
            <w:t>123</w:t>
          </w:r>
        </w:p>
      </w:docPartBody>
    </w:docPart>
    <w:docPart>
      <w:docPartPr>
        <w:name w:val="B6C6F0144908428DBFACDD153DB07980"/>
        <w:category>
          <w:name w:val="General"/>
          <w:gallery w:val="placeholder"/>
        </w:category>
        <w:types>
          <w:type w:val="bbPlcHdr"/>
        </w:types>
        <w:behaviors>
          <w:behavior w:val="content"/>
        </w:behaviors>
        <w:guid w:val="{CE713895-492D-4CD4-ADFB-6EF15509A301}"/>
      </w:docPartPr>
      <w:docPartBody>
        <w:p w:rsidR="00213EAB" w:rsidRDefault="00213EAB">
          <w:pPr>
            <w:pStyle w:val="B6C6F0144908428DBFACDD153DB07980"/>
          </w:pPr>
          <w:r w:rsidRPr="576062CF">
            <w:t>Row Head</w:t>
          </w:r>
        </w:p>
      </w:docPartBody>
    </w:docPart>
    <w:docPart>
      <w:docPartPr>
        <w:name w:val="E485D46DD0334338B3DE2C6B70E0208B"/>
        <w:category>
          <w:name w:val="General"/>
          <w:gallery w:val="placeholder"/>
        </w:category>
        <w:types>
          <w:type w:val="bbPlcHdr"/>
        </w:types>
        <w:behaviors>
          <w:behavior w:val="content"/>
        </w:behaviors>
        <w:guid w:val="{57110B59-2786-4AF3-B11F-A7C42963BBFD}"/>
      </w:docPartPr>
      <w:docPartBody>
        <w:p w:rsidR="00213EAB" w:rsidRDefault="00213EAB">
          <w:pPr>
            <w:pStyle w:val="E485D46DD0334338B3DE2C6B70E0208B"/>
          </w:pPr>
          <w:r>
            <w:t>456</w:t>
          </w:r>
        </w:p>
      </w:docPartBody>
    </w:docPart>
    <w:docPart>
      <w:docPartPr>
        <w:name w:val="DD0F15A922BE4D83BBB901A5B6237CB7"/>
        <w:category>
          <w:name w:val="General"/>
          <w:gallery w:val="placeholder"/>
        </w:category>
        <w:types>
          <w:type w:val="bbPlcHdr"/>
        </w:types>
        <w:behaviors>
          <w:behavior w:val="content"/>
        </w:behaviors>
        <w:guid w:val="{BDCB5CFC-D278-418E-B1D3-20015A2190AA}"/>
      </w:docPartPr>
      <w:docPartBody>
        <w:p w:rsidR="00213EAB" w:rsidRDefault="00213EAB">
          <w:pPr>
            <w:pStyle w:val="DD0F15A922BE4D83BBB901A5B6237CB7"/>
          </w:pPr>
          <w:r>
            <w:t>456</w:t>
          </w:r>
        </w:p>
      </w:docPartBody>
    </w:docPart>
    <w:docPart>
      <w:docPartPr>
        <w:name w:val="49D3FD46C6794844A7BD19AD0BA76050"/>
        <w:category>
          <w:name w:val="General"/>
          <w:gallery w:val="placeholder"/>
        </w:category>
        <w:types>
          <w:type w:val="bbPlcHdr"/>
        </w:types>
        <w:behaviors>
          <w:behavior w:val="content"/>
        </w:behaviors>
        <w:guid w:val="{E392F748-4347-4C71-8105-C3769556770B}"/>
      </w:docPartPr>
      <w:docPartBody>
        <w:p w:rsidR="00213EAB" w:rsidRDefault="00213EAB">
          <w:pPr>
            <w:pStyle w:val="49D3FD46C6794844A7BD19AD0BA76050"/>
          </w:pPr>
          <w:r>
            <w:t>456</w:t>
          </w:r>
        </w:p>
      </w:docPartBody>
    </w:docPart>
    <w:docPart>
      <w:docPartPr>
        <w:name w:val="35DCD2ABBFB54061800F4FB0410B09AC"/>
        <w:category>
          <w:name w:val="General"/>
          <w:gallery w:val="placeholder"/>
        </w:category>
        <w:types>
          <w:type w:val="bbPlcHdr"/>
        </w:types>
        <w:behaviors>
          <w:behavior w:val="content"/>
        </w:behaviors>
        <w:guid w:val="{236BB70F-99D3-4ACE-B0EC-9BB73A8FF5D0}"/>
      </w:docPartPr>
      <w:docPartBody>
        <w:p w:rsidR="00213EAB" w:rsidRDefault="00213EAB">
          <w:pPr>
            <w:pStyle w:val="35DCD2ABBFB54061800F4FB0410B09AC"/>
          </w:pPr>
          <w:r>
            <w:t>456</w:t>
          </w:r>
        </w:p>
      </w:docPartBody>
    </w:docPart>
    <w:docPart>
      <w:docPartPr>
        <w:name w:val="2E03F8F6B2A64C2DB8DD5456699F20A3"/>
        <w:category>
          <w:name w:val="General"/>
          <w:gallery w:val="placeholder"/>
        </w:category>
        <w:types>
          <w:type w:val="bbPlcHdr"/>
        </w:types>
        <w:behaviors>
          <w:behavior w:val="content"/>
        </w:behaviors>
        <w:guid w:val="{95D9AEA5-E166-4B8B-9F44-93417437FFE3}"/>
      </w:docPartPr>
      <w:docPartBody>
        <w:p w:rsidR="00213EAB" w:rsidRDefault="00213EAB">
          <w:pPr>
            <w:pStyle w:val="2E03F8F6B2A64C2DB8DD5456699F20A3"/>
          </w:pPr>
          <w:r w:rsidRPr="576062CF">
            <w:t>Row Head</w:t>
          </w:r>
        </w:p>
      </w:docPartBody>
    </w:docPart>
    <w:docPart>
      <w:docPartPr>
        <w:name w:val="2AE3366312B645469352F948014D15A6"/>
        <w:category>
          <w:name w:val="General"/>
          <w:gallery w:val="placeholder"/>
        </w:category>
        <w:types>
          <w:type w:val="bbPlcHdr"/>
        </w:types>
        <w:behaviors>
          <w:behavior w:val="content"/>
        </w:behaviors>
        <w:guid w:val="{666DE327-3386-4FC1-BBEE-BCCEBCC7926E}"/>
      </w:docPartPr>
      <w:docPartBody>
        <w:p w:rsidR="00213EAB" w:rsidRDefault="00213EAB">
          <w:pPr>
            <w:pStyle w:val="2AE3366312B645469352F948014D15A6"/>
          </w:pPr>
          <w:r>
            <w:t>789</w:t>
          </w:r>
        </w:p>
      </w:docPartBody>
    </w:docPart>
    <w:docPart>
      <w:docPartPr>
        <w:name w:val="A4786D4523574774B2C5935C257673B9"/>
        <w:category>
          <w:name w:val="General"/>
          <w:gallery w:val="placeholder"/>
        </w:category>
        <w:types>
          <w:type w:val="bbPlcHdr"/>
        </w:types>
        <w:behaviors>
          <w:behavior w:val="content"/>
        </w:behaviors>
        <w:guid w:val="{F16C3D42-326B-4F33-88E1-F526BB20D9A0}"/>
      </w:docPartPr>
      <w:docPartBody>
        <w:p w:rsidR="00213EAB" w:rsidRDefault="00213EAB">
          <w:pPr>
            <w:pStyle w:val="A4786D4523574774B2C5935C257673B9"/>
          </w:pPr>
          <w:r>
            <w:t>789</w:t>
          </w:r>
        </w:p>
      </w:docPartBody>
    </w:docPart>
    <w:docPart>
      <w:docPartPr>
        <w:name w:val="DB6EAF8176AB43FABD4404337E31BD78"/>
        <w:category>
          <w:name w:val="General"/>
          <w:gallery w:val="placeholder"/>
        </w:category>
        <w:types>
          <w:type w:val="bbPlcHdr"/>
        </w:types>
        <w:behaviors>
          <w:behavior w:val="content"/>
        </w:behaviors>
        <w:guid w:val="{64D42062-090D-4B65-8FC4-258E365C59A4}"/>
      </w:docPartPr>
      <w:docPartBody>
        <w:p w:rsidR="00213EAB" w:rsidRDefault="00213EAB">
          <w:pPr>
            <w:pStyle w:val="DB6EAF8176AB43FABD4404337E31BD78"/>
          </w:pPr>
          <w:r>
            <w:t>789</w:t>
          </w:r>
        </w:p>
      </w:docPartBody>
    </w:docPart>
    <w:docPart>
      <w:docPartPr>
        <w:name w:val="6608FC800E4C4671882D360A9AD949E5"/>
        <w:category>
          <w:name w:val="General"/>
          <w:gallery w:val="placeholder"/>
        </w:category>
        <w:types>
          <w:type w:val="bbPlcHdr"/>
        </w:types>
        <w:behaviors>
          <w:behavior w:val="content"/>
        </w:behaviors>
        <w:guid w:val="{55A3C5DA-0F23-429D-9DA9-D18FC5E61DAB}"/>
      </w:docPartPr>
      <w:docPartBody>
        <w:p w:rsidR="00213EAB" w:rsidRDefault="00213EAB">
          <w:pPr>
            <w:pStyle w:val="6608FC800E4C4671882D360A9AD949E5"/>
          </w:pPr>
          <w:r>
            <w:t>789</w:t>
          </w:r>
        </w:p>
      </w:docPartBody>
    </w:docPart>
    <w:docPart>
      <w:docPartPr>
        <w:name w:val="DABA23DCCF8E441BB0059D547E4028BE"/>
        <w:category>
          <w:name w:val="General"/>
          <w:gallery w:val="placeholder"/>
        </w:category>
        <w:types>
          <w:type w:val="bbPlcHdr"/>
        </w:types>
        <w:behaviors>
          <w:behavior w:val="content"/>
        </w:behaviors>
        <w:guid w:val="{6B697E52-30B1-4EE9-83B2-2D3786C7868F}"/>
      </w:docPartPr>
      <w:docPartBody>
        <w:p w:rsidR="00213EAB" w:rsidRDefault="00213EAB">
          <w:pPr>
            <w:pStyle w:val="DABA23DCCF8E441BB0059D547E4028BE"/>
          </w:pPr>
          <w:r w:rsidRPr="576062CF">
            <w:t>Row Head</w:t>
          </w:r>
        </w:p>
      </w:docPartBody>
    </w:docPart>
    <w:docPart>
      <w:docPartPr>
        <w:name w:val="0D87193861C84306940D653500DD4548"/>
        <w:category>
          <w:name w:val="General"/>
          <w:gallery w:val="placeholder"/>
        </w:category>
        <w:types>
          <w:type w:val="bbPlcHdr"/>
        </w:types>
        <w:behaviors>
          <w:behavior w:val="content"/>
        </w:behaviors>
        <w:guid w:val="{D0F63D42-9AD7-43A4-9C51-7428FE68E3B1}"/>
      </w:docPartPr>
      <w:docPartBody>
        <w:p w:rsidR="00213EAB" w:rsidRDefault="00213EAB">
          <w:pPr>
            <w:pStyle w:val="0D87193861C84306940D653500DD4548"/>
          </w:pPr>
          <w:r>
            <w:t>123</w:t>
          </w:r>
        </w:p>
      </w:docPartBody>
    </w:docPart>
    <w:docPart>
      <w:docPartPr>
        <w:name w:val="DD13F107603C44EBB1E69BCD2A442516"/>
        <w:category>
          <w:name w:val="General"/>
          <w:gallery w:val="placeholder"/>
        </w:category>
        <w:types>
          <w:type w:val="bbPlcHdr"/>
        </w:types>
        <w:behaviors>
          <w:behavior w:val="content"/>
        </w:behaviors>
        <w:guid w:val="{DB79D8B2-F46D-4D77-9C7C-24AC0EDA01C1}"/>
      </w:docPartPr>
      <w:docPartBody>
        <w:p w:rsidR="00213EAB" w:rsidRDefault="00213EAB">
          <w:pPr>
            <w:pStyle w:val="DD13F107603C44EBB1E69BCD2A442516"/>
          </w:pPr>
          <w:r>
            <w:t>123</w:t>
          </w:r>
        </w:p>
      </w:docPartBody>
    </w:docPart>
    <w:docPart>
      <w:docPartPr>
        <w:name w:val="3B1ADC5C4BC340C1BA4DD3F8871CB0CB"/>
        <w:category>
          <w:name w:val="General"/>
          <w:gallery w:val="placeholder"/>
        </w:category>
        <w:types>
          <w:type w:val="bbPlcHdr"/>
        </w:types>
        <w:behaviors>
          <w:behavior w:val="content"/>
        </w:behaviors>
        <w:guid w:val="{3DABE3E8-F5C1-4795-B720-1BDE5F177E13}"/>
      </w:docPartPr>
      <w:docPartBody>
        <w:p w:rsidR="00213EAB" w:rsidRDefault="00213EAB">
          <w:pPr>
            <w:pStyle w:val="3B1ADC5C4BC340C1BA4DD3F8871CB0CB"/>
          </w:pPr>
          <w:r>
            <w:t>123</w:t>
          </w:r>
        </w:p>
      </w:docPartBody>
    </w:docPart>
    <w:docPart>
      <w:docPartPr>
        <w:name w:val="FFB6F36EB842406CB066608D0FA2BDAB"/>
        <w:category>
          <w:name w:val="General"/>
          <w:gallery w:val="placeholder"/>
        </w:category>
        <w:types>
          <w:type w:val="bbPlcHdr"/>
        </w:types>
        <w:behaviors>
          <w:behavior w:val="content"/>
        </w:behaviors>
        <w:guid w:val="{508D60F1-3B97-45E3-AC19-E01B3ED53A95}"/>
      </w:docPartPr>
      <w:docPartBody>
        <w:p w:rsidR="00213EAB" w:rsidRDefault="00213EAB">
          <w:pPr>
            <w:pStyle w:val="FFB6F36EB842406CB066608D0FA2BDAB"/>
          </w:pPr>
          <w:r>
            <w:t>123</w:t>
          </w:r>
        </w:p>
      </w:docPartBody>
    </w:docPart>
    <w:docPart>
      <w:docPartPr>
        <w:name w:val="01BBA12001284E748306282737451BAD"/>
        <w:category>
          <w:name w:val="General"/>
          <w:gallery w:val="placeholder"/>
        </w:category>
        <w:types>
          <w:type w:val="bbPlcHdr"/>
        </w:types>
        <w:behaviors>
          <w:behavior w:val="content"/>
        </w:behaviors>
        <w:guid w:val="{94600878-6026-4542-9247-5BBCFB337E0F}"/>
      </w:docPartPr>
      <w:docPartBody>
        <w:p w:rsidR="00213EAB" w:rsidRDefault="00213EAB">
          <w:pPr>
            <w:pStyle w:val="01BBA12001284E748306282737451BAD"/>
          </w:pPr>
          <w:r w:rsidRPr="576062CF">
            <w:t>Row Head</w:t>
          </w:r>
        </w:p>
      </w:docPartBody>
    </w:docPart>
    <w:docPart>
      <w:docPartPr>
        <w:name w:val="B6B9EBDCE8E641C8BA65A7248E97D5DD"/>
        <w:category>
          <w:name w:val="General"/>
          <w:gallery w:val="placeholder"/>
        </w:category>
        <w:types>
          <w:type w:val="bbPlcHdr"/>
        </w:types>
        <w:behaviors>
          <w:behavior w:val="content"/>
        </w:behaviors>
        <w:guid w:val="{69DD124E-7DB4-4EE2-9773-3D5E95F2ADD4}"/>
      </w:docPartPr>
      <w:docPartBody>
        <w:p w:rsidR="00213EAB" w:rsidRDefault="00213EAB">
          <w:pPr>
            <w:pStyle w:val="B6B9EBDCE8E641C8BA65A7248E97D5DD"/>
          </w:pPr>
          <w:r>
            <w:t>456</w:t>
          </w:r>
        </w:p>
      </w:docPartBody>
    </w:docPart>
    <w:docPart>
      <w:docPartPr>
        <w:name w:val="9AA9EF84816E45EF9C1E7335989C8CF2"/>
        <w:category>
          <w:name w:val="General"/>
          <w:gallery w:val="placeholder"/>
        </w:category>
        <w:types>
          <w:type w:val="bbPlcHdr"/>
        </w:types>
        <w:behaviors>
          <w:behavior w:val="content"/>
        </w:behaviors>
        <w:guid w:val="{41D067CD-1F92-4E31-B098-2F544C422AC5}"/>
      </w:docPartPr>
      <w:docPartBody>
        <w:p w:rsidR="00213EAB" w:rsidRDefault="00213EAB">
          <w:pPr>
            <w:pStyle w:val="9AA9EF84816E45EF9C1E7335989C8CF2"/>
          </w:pPr>
          <w:r>
            <w:t>456</w:t>
          </w:r>
        </w:p>
      </w:docPartBody>
    </w:docPart>
    <w:docPart>
      <w:docPartPr>
        <w:name w:val="515738AD18974743B80E395976448F6E"/>
        <w:category>
          <w:name w:val="General"/>
          <w:gallery w:val="placeholder"/>
        </w:category>
        <w:types>
          <w:type w:val="bbPlcHdr"/>
        </w:types>
        <w:behaviors>
          <w:behavior w:val="content"/>
        </w:behaviors>
        <w:guid w:val="{9BEACF0B-581C-4786-83B7-DBD4AA0C7A4A}"/>
      </w:docPartPr>
      <w:docPartBody>
        <w:p w:rsidR="00213EAB" w:rsidRDefault="00213EAB">
          <w:pPr>
            <w:pStyle w:val="515738AD18974743B80E395976448F6E"/>
          </w:pPr>
          <w:r>
            <w:t>456</w:t>
          </w:r>
        </w:p>
      </w:docPartBody>
    </w:docPart>
    <w:docPart>
      <w:docPartPr>
        <w:name w:val="434A6E10A42B499F92E3F718C4D4E746"/>
        <w:category>
          <w:name w:val="General"/>
          <w:gallery w:val="placeholder"/>
        </w:category>
        <w:types>
          <w:type w:val="bbPlcHdr"/>
        </w:types>
        <w:behaviors>
          <w:behavior w:val="content"/>
        </w:behaviors>
        <w:guid w:val="{A77570AC-159E-44AA-A8E7-5E3793452A05}"/>
      </w:docPartPr>
      <w:docPartBody>
        <w:p w:rsidR="00213EAB" w:rsidRDefault="00213EAB">
          <w:pPr>
            <w:pStyle w:val="434A6E10A42B499F92E3F718C4D4E746"/>
          </w:pPr>
          <w:r>
            <w:t>456</w:t>
          </w:r>
        </w:p>
      </w:docPartBody>
    </w:docPart>
    <w:docPart>
      <w:docPartPr>
        <w:name w:val="410C093515A6461788B13501B2022350"/>
        <w:category>
          <w:name w:val="General"/>
          <w:gallery w:val="placeholder"/>
        </w:category>
        <w:types>
          <w:type w:val="bbPlcHdr"/>
        </w:types>
        <w:behaviors>
          <w:behavior w:val="content"/>
        </w:behaviors>
        <w:guid w:val="{4F2ECA44-18D1-4508-8876-18FA8597A940}"/>
      </w:docPartPr>
      <w:docPartBody>
        <w:p w:rsidR="00213EAB" w:rsidRDefault="00213EAB">
          <w:pPr>
            <w:pStyle w:val="410C093515A6461788B13501B2022350"/>
          </w:pPr>
          <w:r w:rsidRPr="576062CF">
            <w:t>Row Head</w:t>
          </w:r>
        </w:p>
      </w:docPartBody>
    </w:docPart>
    <w:docPart>
      <w:docPartPr>
        <w:name w:val="C894925EB8804005A7BDBC25E284F7F8"/>
        <w:category>
          <w:name w:val="General"/>
          <w:gallery w:val="placeholder"/>
        </w:category>
        <w:types>
          <w:type w:val="bbPlcHdr"/>
        </w:types>
        <w:behaviors>
          <w:behavior w:val="content"/>
        </w:behaviors>
        <w:guid w:val="{CE0122D5-23AD-4FFB-B1DA-EFA14BB477C8}"/>
      </w:docPartPr>
      <w:docPartBody>
        <w:p w:rsidR="00213EAB" w:rsidRDefault="00213EAB">
          <w:pPr>
            <w:pStyle w:val="C894925EB8804005A7BDBC25E284F7F8"/>
          </w:pPr>
          <w:r>
            <w:t>789</w:t>
          </w:r>
        </w:p>
      </w:docPartBody>
    </w:docPart>
    <w:docPart>
      <w:docPartPr>
        <w:name w:val="8D9DE5A0E16F4B05B383AC7EFB6A6AA7"/>
        <w:category>
          <w:name w:val="General"/>
          <w:gallery w:val="placeholder"/>
        </w:category>
        <w:types>
          <w:type w:val="bbPlcHdr"/>
        </w:types>
        <w:behaviors>
          <w:behavior w:val="content"/>
        </w:behaviors>
        <w:guid w:val="{9D9294E0-EAE2-40BB-9A38-61F74E6FDBFE}"/>
      </w:docPartPr>
      <w:docPartBody>
        <w:p w:rsidR="00213EAB" w:rsidRDefault="00213EAB">
          <w:pPr>
            <w:pStyle w:val="8D9DE5A0E16F4B05B383AC7EFB6A6AA7"/>
          </w:pPr>
          <w:r>
            <w:t>789</w:t>
          </w:r>
        </w:p>
      </w:docPartBody>
    </w:docPart>
    <w:docPart>
      <w:docPartPr>
        <w:name w:val="7F4FF23ADC704601AB29AEB475FB4B78"/>
        <w:category>
          <w:name w:val="General"/>
          <w:gallery w:val="placeholder"/>
        </w:category>
        <w:types>
          <w:type w:val="bbPlcHdr"/>
        </w:types>
        <w:behaviors>
          <w:behavior w:val="content"/>
        </w:behaviors>
        <w:guid w:val="{EB3E0FD6-0FF1-4F7B-A7AA-EAE54574BDF5}"/>
      </w:docPartPr>
      <w:docPartBody>
        <w:p w:rsidR="00213EAB" w:rsidRDefault="00213EAB">
          <w:pPr>
            <w:pStyle w:val="7F4FF23ADC704601AB29AEB475FB4B78"/>
          </w:pPr>
          <w:r>
            <w:t>789</w:t>
          </w:r>
        </w:p>
      </w:docPartBody>
    </w:docPart>
    <w:docPart>
      <w:docPartPr>
        <w:name w:val="BAAB0526FB36407085222B975C41B8B9"/>
        <w:category>
          <w:name w:val="General"/>
          <w:gallery w:val="placeholder"/>
        </w:category>
        <w:types>
          <w:type w:val="bbPlcHdr"/>
        </w:types>
        <w:behaviors>
          <w:behavior w:val="content"/>
        </w:behaviors>
        <w:guid w:val="{F93BFC09-4260-4A9D-AB2E-D6B3C66F8497}"/>
      </w:docPartPr>
      <w:docPartBody>
        <w:p w:rsidR="00213EAB" w:rsidRDefault="00213EAB">
          <w:pPr>
            <w:pStyle w:val="BAAB0526FB36407085222B975C41B8B9"/>
          </w:pPr>
          <w:r>
            <w:t>789</w:t>
          </w:r>
        </w:p>
      </w:docPartBody>
    </w:docPart>
    <w:docPart>
      <w:docPartPr>
        <w:name w:val="76FD910A249743F0A5BCFC09A91F6251"/>
        <w:category>
          <w:name w:val="General"/>
          <w:gallery w:val="placeholder"/>
        </w:category>
        <w:types>
          <w:type w:val="bbPlcHdr"/>
        </w:types>
        <w:behaviors>
          <w:behavior w:val="content"/>
        </w:behaviors>
        <w:guid w:val="{E92AD14B-29B6-4C2F-97B1-F83FE5288C7C}"/>
      </w:docPartPr>
      <w:docPartBody>
        <w:p w:rsidR="00213EAB" w:rsidRDefault="00213EAB">
          <w:pPr>
            <w:pStyle w:val="76FD910A249743F0A5BCFC09A91F625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37A5ACE03BE147D4BE1C48ECD48BFC0D"/>
        <w:category>
          <w:name w:val="General"/>
          <w:gallery w:val="placeholder"/>
        </w:category>
        <w:types>
          <w:type w:val="bbPlcHdr"/>
        </w:types>
        <w:behaviors>
          <w:behavior w:val="content"/>
        </w:behaviors>
        <w:guid w:val="{55530330-68AD-45FA-B144-46CBFC1CB328}"/>
      </w:docPartPr>
      <w:docPartBody>
        <w:p w:rsidR="00213EAB" w:rsidRDefault="00213EAB">
          <w:pPr>
            <w:pStyle w:val="37A5ACE03BE147D4BE1C48ECD48BFC0D"/>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35C2DDB5958647998B377EB3DCD72757"/>
        <w:category>
          <w:name w:val="General"/>
          <w:gallery w:val="placeholder"/>
        </w:category>
        <w:types>
          <w:type w:val="bbPlcHdr"/>
        </w:types>
        <w:behaviors>
          <w:behavior w:val="content"/>
        </w:behaviors>
        <w:guid w:val="{ED66705A-4420-4B84-B2DD-67326795DC04}"/>
      </w:docPartPr>
      <w:docPartBody>
        <w:p w:rsidR="00213EAB" w:rsidRDefault="00213EAB">
          <w:pPr>
            <w:pStyle w:val="35C2DDB5958647998B377EB3DCD72757"/>
          </w:pPr>
          <w:r w:rsidRPr="00B5233A">
            <w:t>Figures Title</w:t>
          </w:r>
        </w:p>
      </w:docPartBody>
    </w:docPart>
    <w:docPart>
      <w:docPartPr>
        <w:name w:val="D069E097F4144AEFB3A7E121E71365B9"/>
        <w:category>
          <w:name w:val="General"/>
          <w:gallery w:val="placeholder"/>
        </w:category>
        <w:types>
          <w:type w:val="bbPlcHdr"/>
        </w:types>
        <w:behaviors>
          <w:behavior w:val="content"/>
        </w:behaviors>
        <w:guid w:val="{C6CAB024-F159-40A1-A319-F6913C1F8022}"/>
      </w:docPartPr>
      <w:docPartBody>
        <w:p w:rsidR="00213EAB" w:rsidRDefault="00213EAB">
          <w:pPr>
            <w:pStyle w:val="D069E097F4144AEFB3A7E121E71365B9"/>
          </w:pPr>
          <w:r w:rsidRPr="00530EF3">
            <w:rPr>
              <w:b/>
            </w:rPr>
            <w:t>Figure 1.</w:t>
          </w:r>
        </w:p>
      </w:docPartBody>
    </w:docPart>
    <w:docPart>
      <w:docPartPr>
        <w:name w:val="C66257CDA8C148A299C76513AA2C9721"/>
        <w:category>
          <w:name w:val="General"/>
          <w:gallery w:val="placeholder"/>
        </w:category>
        <w:types>
          <w:type w:val="bbPlcHdr"/>
        </w:types>
        <w:behaviors>
          <w:behavior w:val="content"/>
        </w:behaviors>
        <w:guid w:val="{1437918F-3634-4A05-992D-4B69EE5B30F2}"/>
      </w:docPartPr>
      <w:docPartBody>
        <w:p w:rsidR="00213EAB" w:rsidRDefault="00213EAB">
          <w:pPr>
            <w:pStyle w:val="C66257CDA8C148A299C76513AA2C9721"/>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45D403DADBE249F5A86678A8EDF4BEC6"/>
        <w:category>
          <w:name w:val="General"/>
          <w:gallery w:val="placeholder"/>
        </w:category>
        <w:types>
          <w:type w:val="bbPlcHdr"/>
        </w:types>
        <w:behaviors>
          <w:behavior w:val="content"/>
        </w:behaviors>
        <w:guid w:val="{DFF8D599-9A7A-410E-B624-C599938B8D21}"/>
      </w:docPartPr>
      <w:docPartBody>
        <w:p w:rsidR="00213EAB" w:rsidRDefault="00213EAB">
          <w:pPr>
            <w:pStyle w:val="45D403DADBE249F5A86678A8EDF4BEC6"/>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AB"/>
    <w:rsid w:val="00213EAB"/>
    <w:rsid w:val="004125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F81ADA8374A409997F3DC7CCB9F82">
    <w:name w:val="FD6F81ADA8374A409997F3DC7CCB9F82"/>
  </w:style>
  <w:style w:type="paragraph" w:customStyle="1" w:styleId="202559494D9744178E26A6456CCEC96A">
    <w:name w:val="202559494D9744178E26A6456CCEC96A"/>
  </w:style>
  <w:style w:type="paragraph" w:customStyle="1" w:styleId="A046D07E7E1A4849AA278F000DD14E08">
    <w:name w:val="A046D07E7E1A4849AA278F000DD14E08"/>
  </w:style>
  <w:style w:type="paragraph" w:customStyle="1" w:styleId="12279CF9E7004E6F9F12F9541C4AB1BA">
    <w:name w:val="12279CF9E7004E6F9F12F9541C4AB1BA"/>
  </w:style>
  <w:style w:type="paragraph" w:customStyle="1" w:styleId="F63F1F154C134B61B75C0D7B0EF61951">
    <w:name w:val="F63F1F154C134B61B75C0D7B0EF61951"/>
  </w:style>
  <w:style w:type="paragraph" w:customStyle="1" w:styleId="5B1AC2FCAA754F1C90272A3C3B29BE15">
    <w:name w:val="5B1AC2FCAA754F1C90272A3C3B29BE15"/>
  </w:style>
  <w:style w:type="paragraph" w:customStyle="1" w:styleId="90F17E11E8424E3EA232870336E090FC">
    <w:name w:val="90F17E11E8424E3EA232870336E090FC"/>
  </w:style>
  <w:style w:type="paragraph" w:customStyle="1" w:styleId="289566CBECE54563AB2A50172B6BB908">
    <w:name w:val="289566CBECE54563AB2A50172B6BB908"/>
  </w:style>
  <w:style w:type="paragraph" w:customStyle="1" w:styleId="C27748A7433D4009BDFE148AB3B5D7F1">
    <w:name w:val="C27748A7433D4009BDFE148AB3B5D7F1"/>
  </w:style>
  <w:style w:type="paragraph" w:customStyle="1" w:styleId="8651927EBCC04F908DDB9326D0BE392D">
    <w:name w:val="8651927EBCC04F908DDB9326D0BE392D"/>
  </w:style>
  <w:style w:type="character" w:styleId="Strong">
    <w:name w:val="Strong"/>
    <w:basedOn w:val="DefaultParagraphFont"/>
    <w:uiPriority w:val="22"/>
    <w:qFormat/>
    <w:rPr>
      <w:b/>
      <w:bCs/>
    </w:rPr>
  </w:style>
  <w:style w:type="paragraph" w:customStyle="1" w:styleId="696BEC56316E4198BEB62B6821FE2B10">
    <w:name w:val="696BEC56316E4198BEB62B6821FE2B10"/>
  </w:style>
  <w:style w:type="character" w:styleId="Emphasis">
    <w:name w:val="Emphasis"/>
    <w:basedOn w:val="DefaultParagraphFont"/>
    <w:uiPriority w:val="20"/>
    <w:qFormat/>
    <w:rPr>
      <w:i/>
      <w:iCs/>
    </w:rPr>
  </w:style>
  <w:style w:type="paragraph" w:customStyle="1" w:styleId="881A6F8FF2EF40CFBF09F7D8A6F7326A">
    <w:name w:val="881A6F8FF2EF40CFBF09F7D8A6F7326A"/>
  </w:style>
  <w:style w:type="paragraph" w:customStyle="1" w:styleId="3BDC4C85854C4A0A8349A6BAC7D268B0">
    <w:name w:val="3BDC4C85854C4A0A8349A6BAC7D268B0"/>
  </w:style>
  <w:style w:type="paragraph" w:customStyle="1" w:styleId="B7F33799039944AF854832F774CF97A2">
    <w:name w:val="B7F33799039944AF854832F774CF97A2"/>
  </w:style>
  <w:style w:type="paragraph" w:customStyle="1" w:styleId="F435EAC8C7B8492C9FE7445AFEC2B487">
    <w:name w:val="F435EAC8C7B8492C9FE7445AFEC2B487"/>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1F6624E28222403AA3700C5482FF60D5">
    <w:name w:val="1F6624E28222403AA3700C5482FF60D5"/>
  </w:style>
  <w:style w:type="paragraph" w:customStyle="1" w:styleId="67C609BA62BA46B190BE038C83C932B5">
    <w:name w:val="67C609BA62BA46B190BE038C83C932B5"/>
  </w:style>
  <w:style w:type="paragraph" w:customStyle="1" w:styleId="358955671AF24CA9830EEF1AE1C4D93C">
    <w:name w:val="358955671AF24CA9830EEF1AE1C4D93C"/>
  </w:style>
  <w:style w:type="paragraph" w:customStyle="1" w:styleId="BF9097F598204702AB8E721158BF4F45">
    <w:name w:val="BF9097F598204702AB8E721158BF4F45"/>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9B317E4A5AD043ABBE2D05C09344252B">
    <w:name w:val="9B317E4A5AD043ABBE2D05C09344252B"/>
  </w:style>
  <w:style w:type="paragraph" w:customStyle="1" w:styleId="9BCA718711B74A2786E716EF40F1BC7C">
    <w:name w:val="9BCA718711B74A2786E716EF40F1BC7C"/>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BB1ABBF577734C8FB0B10E4DC3454F04">
    <w:name w:val="BB1ABBF577734C8FB0B10E4DC3454F04"/>
  </w:style>
  <w:style w:type="paragraph" w:customStyle="1" w:styleId="35BC8DE0DD644A23B931C8F093D13A5E">
    <w:name w:val="35BC8DE0DD644A23B931C8F093D13A5E"/>
  </w:style>
  <w:style w:type="paragraph" w:customStyle="1" w:styleId="9A1153C9B8D742B393C1292AB76A3542">
    <w:name w:val="9A1153C9B8D742B393C1292AB76A3542"/>
  </w:style>
  <w:style w:type="paragraph" w:customStyle="1" w:styleId="59D09BA1AE504EDB8059052DA7BCC3B7">
    <w:name w:val="59D09BA1AE504EDB8059052DA7BCC3B7"/>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9556D976D06646C1AA40C4866C29367B">
    <w:name w:val="9556D976D06646C1AA40C4866C29367B"/>
  </w:style>
  <w:style w:type="paragraph" w:customStyle="1" w:styleId="10882FBB831E42D789132DD9E3A51504">
    <w:name w:val="10882FBB831E42D789132DD9E3A51504"/>
  </w:style>
  <w:style w:type="paragraph" w:customStyle="1" w:styleId="7C1A64D546CD49EA9A28B198892F749B">
    <w:name w:val="7C1A64D546CD49EA9A28B198892F749B"/>
  </w:style>
  <w:style w:type="paragraph" w:customStyle="1" w:styleId="A12861FEC71F4166BAF1E6F163509B65">
    <w:name w:val="A12861FEC71F4166BAF1E6F163509B65"/>
  </w:style>
  <w:style w:type="paragraph" w:customStyle="1" w:styleId="3D654612454D4454BD63B84C69BF6CC9">
    <w:name w:val="3D654612454D4454BD63B84C69BF6CC9"/>
  </w:style>
  <w:style w:type="paragraph" w:customStyle="1" w:styleId="096E720F363B40F49C9E968F383240A6">
    <w:name w:val="096E720F363B40F49C9E968F383240A6"/>
  </w:style>
  <w:style w:type="paragraph" w:customStyle="1" w:styleId="303FD759104B4AE7B5780BC65D308E0F">
    <w:name w:val="303FD759104B4AE7B5780BC65D308E0F"/>
  </w:style>
  <w:style w:type="paragraph" w:customStyle="1" w:styleId="B4169745EAE24D2483AE5E95B278E658">
    <w:name w:val="B4169745EAE24D2483AE5E95B278E658"/>
  </w:style>
  <w:style w:type="paragraph" w:customStyle="1" w:styleId="BBBEEC362B2A4CFAA9D40BD1CE848C54">
    <w:name w:val="BBBEEC362B2A4CFAA9D40BD1CE848C54"/>
  </w:style>
  <w:style w:type="paragraph" w:customStyle="1" w:styleId="EEE2BD291023432785EE9D9E27605E5B">
    <w:name w:val="EEE2BD291023432785EE9D9E27605E5B"/>
  </w:style>
  <w:style w:type="paragraph" w:customStyle="1" w:styleId="C45B57DDD7834098B97E43EFCAA21511">
    <w:name w:val="C45B57DDD7834098B97E43EFCAA21511"/>
  </w:style>
  <w:style w:type="paragraph" w:customStyle="1" w:styleId="C470403E675C4992AD43298431B18FB0">
    <w:name w:val="C470403E675C4992AD43298431B18FB0"/>
  </w:style>
  <w:style w:type="paragraph" w:customStyle="1" w:styleId="E0641A5D900649F9B9862A5994F91976">
    <w:name w:val="E0641A5D900649F9B9862A5994F91976"/>
  </w:style>
  <w:style w:type="paragraph" w:customStyle="1" w:styleId="7DA844166955454EA4B32B403DE105EB">
    <w:name w:val="7DA844166955454EA4B32B403DE105EB"/>
  </w:style>
  <w:style w:type="paragraph" w:customStyle="1" w:styleId="832E1FF7DB1B4F79B73BBD48B3177D51">
    <w:name w:val="832E1FF7DB1B4F79B73BBD48B3177D51"/>
  </w:style>
  <w:style w:type="paragraph" w:customStyle="1" w:styleId="66994AA4C1D947C89509BC095C0BE626">
    <w:name w:val="66994AA4C1D947C89509BC095C0BE626"/>
  </w:style>
  <w:style w:type="paragraph" w:customStyle="1" w:styleId="1F99F4B59A184003B55A594A5300653D">
    <w:name w:val="1F99F4B59A184003B55A594A5300653D"/>
  </w:style>
  <w:style w:type="paragraph" w:customStyle="1" w:styleId="9E40BEE685064B98BF0A097A2A136598">
    <w:name w:val="9E40BEE685064B98BF0A097A2A136598"/>
  </w:style>
  <w:style w:type="paragraph" w:customStyle="1" w:styleId="612F6D8105B64B9E87827167E2581FA7">
    <w:name w:val="612F6D8105B64B9E87827167E2581FA7"/>
  </w:style>
  <w:style w:type="paragraph" w:customStyle="1" w:styleId="8244D318B9434AC58B86DD8F549D9DD2">
    <w:name w:val="8244D318B9434AC58B86DD8F549D9DD2"/>
  </w:style>
  <w:style w:type="paragraph" w:customStyle="1" w:styleId="FB5A9D7BC3444EE1997D25DC9241ACBE">
    <w:name w:val="FB5A9D7BC3444EE1997D25DC9241ACBE"/>
  </w:style>
  <w:style w:type="paragraph" w:customStyle="1" w:styleId="049B9783C52147BC9E0750F1EC199B4F">
    <w:name w:val="049B9783C52147BC9E0750F1EC199B4F"/>
  </w:style>
  <w:style w:type="paragraph" w:customStyle="1" w:styleId="9C756F4D172C4A9094E8A768FC71ECDB">
    <w:name w:val="9C756F4D172C4A9094E8A768FC71ECDB"/>
  </w:style>
  <w:style w:type="paragraph" w:customStyle="1" w:styleId="30E483F2BBE14229A70E58F6D4C95266">
    <w:name w:val="30E483F2BBE14229A70E58F6D4C95266"/>
  </w:style>
  <w:style w:type="paragraph" w:customStyle="1" w:styleId="3F87F76FBDAC4FA392BDA364A70C4872">
    <w:name w:val="3F87F76FBDAC4FA392BDA364A70C4872"/>
  </w:style>
  <w:style w:type="paragraph" w:customStyle="1" w:styleId="C6646E2302AE4FF5834F26C44C3EE640">
    <w:name w:val="C6646E2302AE4FF5834F26C44C3EE640"/>
  </w:style>
  <w:style w:type="paragraph" w:customStyle="1" w:styleId="A2B34B821F1C4ED7A93410A462D99AD8">
    <w:name w:val="A2B34B821F1C4ED7A93410A462D99AD8"/>
  </w:style>
  <w:style w:type="paragraph" w:customStyle="1" w:styleId="33B1CF9020584156AE99FB61663A3BF3">
    <w:name w:val="33B1CF9020584156AE99FB61663A3BF3"/>
  </w:style>
  <w:style w:type="paragraph" w:customStyle="1" w:styleId="F0D55259FC2D40899093090902F67FC8">
    <w:name w:val="F0D55259FC2D40899093090902F67FC8"/>
  </w:style>
  <w:style w:type="paragraph" w:customStyle="1" w:styleId="04CE8D4686CC443690851682BF764AAF">
    <w:name w:val="04CE8D4686CC443690851682BF764AAF"/>
  </w:style>
  <w:style w:type="paragraph" w:customStyle="1" w:styleId="05EDB204B11D47ECB5149F2008AF5844">
    <w:name w:val="05EDB204B11D47ECB5149F2008AF5844"/>
  </w:style>
  <w:style w:type="paragraph" w:customStyle="1" w:styleId="3638EB262A904A39889EA1DEADF8469F">
    <w:name w:val="3638EB262A904A39889EA1DEADF8469F"/>
  </w:style>
  <w:style w:type="paragraph" w:customStyle="1" w:styleId="D19F6BE0E052490B81F4475BD50BD385">
    <w:name w:val="D19F6BE0E052490B81F4475BD50BD385"/>
  </w:style>
  <w:style w:type="paragraph" w:customStyle="1" w:styleId="B6C6F0144908428DBFACDD153DB07980">
    <w:name w:val="B6C6F0144908428DBFACDD153DB07980"/>
  </w:style>
  <w:style w:type="paragraph" w:customStyle="1" w:styleId="E485D46DD0334338B3DE2C6B70E0208B">
    <w:name w:val="E485D46DD0334338B3DE2C6B70E0208B"/>
  </w:style>
  <w:style w:type="paragraph" w:customStyle="1" w:styleId="DD0F15A922BE4D83BBB901A5B6237CB7">
    <w:name w:val="DD0F15A922BE4D83BBB901A5B6237CB7"/>
  </w:style>
  <w:style w:type="paragraph" w:customStyle="1" w:styleId="49D3FD46C6794844A7BD19AD0BA76050">
    <w:name w:val="49D3FD46C6794844A7BD19AD0BA76050"/>
  </w:style>
  <w:style w:type="paragraph" w:customStyle="1" w:styleId="35DCD2ABBFB54061800F4FB0410B09AC">
    <w:name w:val="35DCD2ABBFB54061800F4FB0410B09AC"/>
  </w:style>
  <w:style w:type="paragraph" w:customStyle="1" w:styleId="2E03F8F6B2A64C2DB8DD5456699F20A3">
    <w:name w:val="2E03F8F6B2A64C2DB8DD5456699F20A3"/>
  </w:style>
  <w:style w:type="paragraph" w:customStyle="1" w:styleId="2AE3366312B645469352F948014D15A6">
    <w:name w:val="2AE3366312B645469352F948014D15A6"/>
  </w:style>
  <w:style w:type="paragraph" w:customStyle="1" w:styleId="A4786D4523574774B2C5935C257673B9">
    <w:name w:val="A4786D4523574774B2C5935C257673B9"/>
  </w:style>
  <w:style w:type="paragraph" w:customStyle="1" w:styleId="DB6EAF8176AB43FABD4404337E31BD78">
    <w:name w:val="DB6EAF8176AB43FABD4404337E31BD78"/>
  </w:style>
  <w:style w:type="paragraph" w:customStyle="1" w:styleId="6608FC800E4C4671882D360A9AD949E5">
    <w:name w:val="6608FC800E4C4671882D360A9AD949E5"/>
  </w:style>
  <w:style w:type="paragraph" w:customStyle="1" w:styleId="DABA23DCCF8E441BB0059D547E4028BE">
    <w:name w:val="DABA23DCCF8E441BB0059D547E4028BE"/>
  </w:style>
  <w:style w:type="paragraph" w:customStyle="1" w:styleId="0D87193861C84306940D653500DD4548">
    <w:name w:val="0D87193861C84306940D653500DD4548"/>
  </w:style>
  <w:style w:type="paragraph" w:customStyle="1" w:styleId="DD13F107603C44EBB1E69BCD2A442516">
    <w:name w:val="DD13F107603C44EBB1E69BCD2A442516"/>
  </w:style>
  <w:style w:type="paragraph" w:customStyle="1" w:styleId="3B1ADC5C4BC340C1BA4DD3F8871CB0CB">
    <w:name w:val="3B1ADC5C4BC340C1BA4DD3F8871CB0CB"/>
  </w:style>
  <w:style w:type="paragraph" w:customStyle="1" w:styleId="FFB6F36EB842406CB066608D0FA2BDAB">
    <w:name w:val="FFB6F36EB842406CB066608D0FA2BDAB"/>
  </w:style>
  <w:style w:type="paragraph" w:customStyle="1" w:styleId="01BBA12001284E748306282737451BAD">
    <w:name w:val="01BBA12001284E748306282737451BAD"/>
  </w:style>
  <w:style w:type="paragraph" w:customStyle="1" w:styleId="B6B9EBDCE8E641C8BA65A7248E97D5DD">
    <w:name w:val="B6B9EBDCE8E641C8BA65A7248E97D5DD"/>
  </w:style>
  <w:style w:type="paragraph" w:customStyle="1" w:styleId="9AA9EF84816E45EF9C1E7335989C8CF2">
    <w:name w:val="9AA9EF84816E45EF9C1E7335989C8CF2"/>
  </w:style>
  <w:style w:type="paragraph" w:customStyle="1" w:styleId="515738AD18974743B80E395976448F6E">
    <w:name w:val="515738AD18974743B80E395976448F6E"/>
  </w:style>
  <w:style w:type="paragraph" w:customStyle="1" w:styleId="434A6E10A42B499F92E3F718C4D4E746">
    <w:name w:val="434A6E10A42B499F92E3F718C4D4E746"/>
  </w:style>
  <w:style w:type="paragraph" w:customStyle="1" w:styleId="410C093515A6461788B13501B2022350">
    <w:name w:val="410C093515A6461788B13501B2022350"/>
  </w:style>
  <w:style w:type="paragraph" w:customStyle="1" w:styleId="C894925EB8804005A7BDBC25E284F7F8">
    <w:name w:val="C894925EB8804005A7BDBC25E284F7F8"/>
  </w:style>
  <w:style w:type="paragraph" w:customStyle="1" w:styleId="8D9DE5A0E16F4B05B383AC7EFB6A6AA7">
    <w:name w:val="8D9DE5A0E16F4B05B383AC7EFB6A6AA7"/>
  </w:style>
  <w:style w:type="paragraph" w:customStyle="1" w:styleId="7F4FF23ADC704601AB29AEB475FB4B78">
    <w:name w:val="7F4FF23ADC704601AB29AEB475FB4B78"/>
  </w:style>
  <w:style w:type="paragraph" w:customStyle="1" w:styleId="BAAB0526FB36407085222B975C41B8B9">
    <w:name w:val="BAAB0526FB36407085222B975C41B8B9"/>
  </w:style>
  <w:style w:type="paragraph" w:customStyle="1" w:styleId="76FD910A249743F0A5BCFC09A91F6251">
    <w:name w:val="76FD910A249743F0A5BCFC09A91F6251"/>
  </w:style>
  <w:style w:type="paragraph" w:customStyle="1" w:styleId="37A5ACE03BE147D4BE1C48ECD48BFC0D">
    <w:name w:val="37A5ACE03BE147D4BE1C48ECD48BFC0D"/>
  </w:style>
  <w:style w:type="paragraph" w:customStyle="1" w:styleId="35C2DDB5958647998B377EB3DCD72757">
    <w:name w:val="35C2DDB5958647998B377EB3DCD72757"/>
  </w:style>
  <w:style w:type="paragraph" w:customStyle="1" w:styleId="D069E097F4144AEFB3A7E121E71365B9">
    <w:name w:val="D069E097F4144AEFB3A7E121E71365B9"/>
  </w:style>
  <w:style w:type="paragraph" w:customStyle="1" w:styleId="C66257CDA8C148A299C76513AA2C9721">
    <w:name w:val="C66257CDA8C148A299C76513AA2C9721"/>
  </w:style>
  <w:style w:type="character" w:styleId="Hyperlink">
    <w:name w:val="Hyperlink"/>
    <w:basedOn w:val="DefaultParagraphFont"/>
    <w:uiPriority w:val="99"/>
    <w:unhideWhenUsed/>
    <w:rPr>
      <w:color w:val="467886" w:themeColor="hyperlink"/>
      <w:u w:val="single"/>
    </w:rPr>
  </w:style>
  <w:style w:type="paragraph" w:customStyle="1" w:styleId="45D403DADBE249F5A86678A8EDF4BEC6">
    <w:name w:val="45D403DADBE249F5A86678A8EDF4B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2025-03-10T00:47:00Z</dcterms:created>
  <dcterms:modified xsi:type="dcterms:W3CDTF">2025-03-10T00:49:00Z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